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1EE" w:rsidRDefault="009441EE" w:rsidP="009441EE">
      <w:pPr>
        <w:rPr>
          <w:b/>
          <w:u w:val="single"/>
        </w:rPr>
      </w:pPr>
      <w:r>
        <w:rPr>
          <w:b/>
          <w:u w:val="single"/>
        </w:rPr>
        <w:t>PEW INTERNET PROJECT – READING HABITS</w:t>
      </w:r>
    </w:p>
    <w:p w:rsidR="009441EE" w:rsidRDefault="009441EE" w:rsidP="009441EE">
      <w:pPr>
        <w:rPr>
          <w:b/>
        </w:rPr>
      </w:pPr>
      <w:r>
        <w:rPr>
          <w:b/>
        </w:rPr>
        <w:t>PSRAI Omnibus January Week 1 (January 2-5, 2014)</w:t>
      </w:r>
    </w:p>
    <w:p w:rsidR="009441EE" w:rsidRDefault="009441EE" w:rsidP="009441EE">
      <w:pPr>
        <w:rPr>
          <w:b/>
        </w:rPr>
      </w:pPr>
      <w:r>
        <w:rPr>
          <w:b/>
        </w:rPr>
        <w:t>Revised: December 1</w:t>
      </w:r>
      <w:r w:rsidR="005D2AF1">
        <w:rPr>
          <w:b/>
        </w:rPr>
        <w:t>9</w:t>
      </w:r>
      <w:r>
        <w:rPr>
          <w:b/>
        </w:rPr>
        <w:t>, 2013</w:t>
      </w:r>
    </w:p>
    <w:p w:rsidR="006A6CD6" w:rsidRPr="009441EE" w:rsidRDefault="006A6CD6" w:rsidP="009441EE"/>
    <w:p w:rsidR="005C26F9" w:rsidRPr="00F47B8E" w:rsidRDefault="005C26F9" w:rsidP="00BA2914">
      <w:pPr>
        <w:pStyle w:val="Filter"/>
      </w:pPr>
      <w:r w:rsidRPr="00F47B8E">
        <w:t xml:space="preserve">ASK </w:t>
      </w:r>
      <w:r w:rsidRPr="00BA2914">
        <w:t>ALL</w:t>
      </w:r>
      <w:r w:rsidRPr="00F47B8E">
        <w:t>:</w:t>
      </w:r>
    </w:p>
    <w:p w:rsidR="00B23B5A" w:rsidRDefault="00B13CCA" w:rsidP="0007034E">
      <w:pPr>
        <w:pStyle w:val="Question"/>
        <w:rPr>
          <w:rFonts w:cs="Tahoma"/>
        </w:rPr>
      </w:pPr>
      <w:r>
        <w:rPr>
          <w:rFonts w:cs="Tahoma"/>
        </w:rPr>
        <w:t>PIAL1</w:t>
      </w:r>
      <w:r w:rsidR="005C26F9" w:rsidRPr="00F47B8E">
        <w:rPr>
          <w:rFonts w:cs="Tahoma"/>
        </w:rPr>
        <w:tab/>
      </w:r>
      <w:r w:rsidR="00B23B5A">
        <w:rPr>
          <w:rFonts w:cs="Tahoma"/>
        </w:rPr>
        <w:t>Please</w:t>
      </w:r>
      <w:r w:rsidR="00B23B5A" w:rsidRPr="00F47B8E">
        <w:rPr>
          <w:rFonts w:cs="Tahoma"/>
        </w:rPr>
        <w:t xml:space="preserve"> </w:t>
      </w:r>
      <w:r w:rsidR="005C26F9" w:rsidRPr="00F47B8E">
        <w:rPr>
          <w:rFonts w:cs="Tahoma"/>
        </w:rPr>
        <w:t>tell me if you happen to have each of the following items, or not. Do you have...</w:t>
      </w:r>
      <w:r w:rsidR="005C26F9" w:rsidRPr="00F47B8E">
        <w:rPr>
          <w:rFonts w:cs="Tahoma"/>
          <w:b/>
        </w:rPr>
        <w:t xml:space="preserve"> [INSERT ITEMS IN ORDER]</w:t>
      </w:r>
      <w:r w:rsidR="005C26F9" w:rsidRPr="00F47B8E">
        <w:rPr>
          <w:rFonts w:cs="Tahoma"/>
        </w:rPr>
        <w:t>?</w:t>
      </w:r>
      <w:r w:rsidR="00B23B5A" w:rsidRPr="00F47B8E">
        <w:rPr>
          <w:rFonts w:cs="Tahoma"/>
          <w:b/>
        </w:rPr>
        <w:t xml:space="preserve"> </w:t>
      </w:r>
      <w:r w:rsidR="00B23B5A" w:rsidRPr="00BA2914">
        <w:rPr>
          <w:color w:val="A6A6A6"/>
        </w:rPr>
        <w:t>{Modified PIAL Trend}</w:t>
      </w:r>
    </w:p>
    <w:p w:rsidR="005C26F9" w:rsidRPr="00F47B8E" w:rsidRDefault="005C26F9" w:rsidP="00B23B5A">
      <w:pPr>
        <w:pStyle w:val="Question"/>
        <w:ind w:firstLine="0"/>
        <w:rPr>
          <w:rFonts w:cs="Tahoma"/>
        </w:rPr>
      </w:pPr>
      <w:r w:rsidRPr="00F47B8E">
        <w:rPr>
          <w:rFonts w:cs="Tahoma"/>
          <w:b/>
        </w:rPr>
        <w:t>[INTERVIEWER NOTE: If R has e-reader app on tablet or phone, do NOT count as e-reader. Code as tablet or cell phone]</w:t>
      </w:r>
    </w:p>
    <w:p w:rsidR="005C26F9" w:rsidRPr="00F47B8E" w:rsidRDefault="005C26F9" w:rsidP="00190842">
      <w:pPr>
        <w:pStyle w:val="QuestionItemFilter"/>
      </w:pPr>
      <w:r w:rsidRPr="00F47B8E">
        <w:t>ASK ITEM a IF LANDLINE SAMPLE (SAMPLE=1)</w:t>
      </w:r>
    </w:p>
    <w:p w:rsidR="005C26F9" w:rsidRPr="00BA2914" w:rsidRDefault="005C26F9" w:rsidP="0007034E">
      <w:pPr>
        <w:pStyle w:val="QuestionItem"/>
        <w:rPr>
          <w:color w:val="A6A6A6"/>
        </w:rPr>
      </w:pPr>
      <w:r w:rsidRPr="00F47B8E">
        <w:t>a.</w:t>
      </w:r>
      <w:r w:rsidRPr="00F47B8E">
        <w:tab/>
        <w:t xml:space="preserve">A cell phone </w:t>
      </w:r>
      <w:r w:rsidRPr="00BA2914">
        <w:rPr>
          <w:color w:val="A6A6A6"/>
        </w:rPr>
        <w:t>{QL1}</w:t>
      </w:r>
    </w:p>
    <w:p w:rsidR="005C26F9" w:rsidRPr="00F47B8E" w:rsidRDefault="005C26F9" w:rsidP="0007034E">
      <w:pPr>
        <w:pStyle w:val="QuestionItem"/>
      </w:pPr>
      <w:r w:rsidRPr="00F47B8E">
        <w:t>b.</w:t>
      </w:r>
      <w:r w:rsidRPr="00F47B8E">
        <w:tab/>
        <w:t>A desktop or laptop computer</w:t>
      </w:r>
    </w:p>
    <w:p w:rsidR="0007034E" w:rsidRPr="00BA2914" w:rsidRDefault="0007034E" w:rsidP="0007034E">
      <w:pPr>
        <w:pStyle w:val="QuestionItem"/>
        <w:rPr>
          <w:color w:val="A6A6A6"/>
        </w:rPr>
      </w:pPr>
      <w:r>
        <w:t>c.</w:t>
      </w:r>
      <w:r>
        <w:tab/>
        <w:t xml:space="preserve">A handheld device made primarily for e-book reading, such as a Nook or Kindle e-reader </w:t>
      </w:r>
      <w:r w:rsidRPr="00BA2914">
        <w:rPr>
          <w:color w:val="A6A6A6"/>
        </w:rPr>
        <w:t>{EBOOKHV}</w:t>
      </w:r>
    </w:p>
    <w:p w:rsidR="0007034E" w:rsidRPr="00BA2914" w:rsidRDefault="0007034E" w:rsidP="0007034E">
      <w:pPr>
        <w:pStyle w:val="QuestionItem"/>
        <w:rPr>
          <w:color w:val="A6A6A6"/>
        </w:rPr>
      </w:pPr>
      <w:r>
        <w:t>d.</w:t>
      </w:r>
      <w:r>
        <w:tab/>
        <w:t xml:space="preserve">A tablet computer like an iPad, Samsung Galaxy, </w:t>
      </w:r>
      <w:r w:rsidR="00A01892" w:rsidRPr="00266694">
        <w:t>Google Nexus</w:t>
      </w:r>
      <w:r>
        <w:t xml:space="preserve">, or Kindle Fire </w:t>
      </w:r>
      <w:r w:rsidRPr="00BA2914">
        <w:rPr>
          <w:color w:val="A6A6A6"/>
        </w:rPr>
        <w:t>{IPADHV}</w:t>
      </w:r>
    </w:p>
    <w:p w:rsidR="005C26F9" w:rsidRPr="00F47B8E" w:rsidRDefault="005C26F9" w:rsidP="005C26F9">
      <w:pPr>
        <w:pStyle w:val="Categories"/>
      </w:pPr>
      <w:r w:rsidRPr="00F47B8E">
        <w:t>CATEGORIES</w:t>
      </w:r>
    </w:p>
    <w:p w:rsidR="005C26F9" w:rsidRPr="00F47B8E" w:rsidRDefault="005C26F9" w:rsidP="005C26F9">
      <w:pPr>
        <w:pStyle w:val="AnswerCategory"/>
      </w:pPr>
      <w:r w:rsidRPr="00F47B8E">
        <w:t>1</w:t>
      </w:r>
      <w:r w:rsidRPr="00F47B8E">
        <w:tab/>
        <w:t>Yes</w:t>
      </w:r>
    </w:p>
    <w:p w:rsidR="005C26F9" w:rsidRPr="00F47B8E" w:rsidRDefault="005C26F9" w:rsidP="005C26F9">
      <w:pPr>
        <w:pStyle w:val="AnswerCategory"/>
      </w:pPr>
      <w:r w:rsidRPr="00F47B8E">
        <w:t>2</w:t>
      </w:r>
      <w:r w:rsidRPr="00F47B8E">
        <w:tab/>
        <w:t>No</w:t>
      </w:r>
    </w:p>
    <w:p w:rsidR="005C26F9" w:rsidRPr="00F47B8E" w:rsidRDefault="005C26F9" w:rsidP="005C26F9">
      <w:pPr>
        <w:pStyle w:val="AnswerCategory"/>
      </w:pPr>
      <w:r w:rsidRPr="00F47B8E">
        <w:t>8</w:t>
      </w:r>
      <w:r w:rsidRPr="00F47B8E">
        <w:tab/>
      </w:r>
      <w:r w:rsidRPr="00F47B8E">
        <w:rPr>
          <w:b/>
          <w:bCs/>
        </w:rPr>
        <w:t>(</w:t>
      </w:r>
      <w:r w:rsidR="009441EE">
        <w:rPr>
          <w:b/>
          <w:bCs/>
        </w:rPr>
        <w:t>VOL.</w:t>
      </w:r>
      <w:r w:rsidRPr="00F47B8E">
        <w:rPr>
          <w:b/>
          <w:bCs/>
        </w:rPr>
        <w:t>)</w:t>
      </w:r>
      <w:r w:rsidRPr="00F47B8E">
        <w:t xml:space="preserve"> Don’t know</w:t>
      </w:r>
    </w:p>
    <w:p w:rsidR="005C26F9" w:rsidRPr="00F47B8E" w:rsidRDefault="005C26F9" w:rsidP="005C26F9">
      <w:pPr>
        <w:pStyle w:val="AnswerCategory"/>
      </w:pPr>
      <w:r w:rsidRPr="00F47B8E">
        <w:t>9</w:t>
      </w:r>
      <w:r w:rsidRPr="00F47B8E">
        <w:tab/>
      </w:r>
      <w:r w:rsidRPr="00F47B8E">
        <w:rPr>
          <w:b/>
        </w:rPr>
        <w:t>(</w:t>
      </w:r>
      <w:r w:rsidR="009441EE">
        <w:rPr>
          <w:b/>
          <w:bCs/>
        </w:rPr>
        <w:t>VOL.</w:t>
      </w:r>
      <w:r w:rsidRPr="00F47B8E">
        <w:rPr>
          <w:b/>
        </w:rPr>
        <w:t>)</w:t>
      </w:r>
      <w:r w:rsidRPr="00F47B8E">
        <w:t xml:space="preserve"> Refused</w:t>
      </w:r>
    </w:p>
    <w:p w:rsidR="005D2AF1" w:rsidRDefault="005D2AF1" w:rsidP="005D2AF1"/>
    <w:p w:rsidR="005D2AF1" w:rsidRDefault="005D2AF1" w:rsidP="005D2AF1">
      <w:pPr>
        <w:pStyle w:val="Filter"/>
      </w:pPr>
      <w:r>
        <w:t>ASK IF HAVE CELL PHONE (PIAL1</w:t>
      </w:r>
      <w:r w:rsidR="00FE75AC">
        <w:t>a</w:t>
      </w:r>
      <w:r>
        <w:t>=1 or SAMPLE=2):</w:t>
      </w:r>
    </w:p>
    <w:p w:rsidR="005D2AF1" w:rsidRDefault="005D2AF1" w:rsidP="005D2AF1">
      <w:pPr>
        <w:pStyle w:val="Question"/>
      </w:pPr>
      <w:r w:rsidRPr="005D2AF1">
        <w:rPr>
          <w:sz w:val="18"/>
          <w:szCs w:val="18"/>
        </w:rPr>
        <w:t>SMART1</w:t>
      </w:r>
      <w:r>
        <w:tab/>
        <w:t xml:space="preserve">Some cell phones are called “smartphones” because of certain features they have. Is your cell phone a smartphone such as an iPhone, Android, Blackberry or Windows phone, or are you not sure? </w:t>
      </w:r>
      <w:r w:rsidRPr="005D2AF1">
        <w:rPr>
          <w:color w:val="A6A6A6"/>
        </w:rPr>
        <w:t>{PIAL trend}</w:t>
      </w:r>
    </w:p>
    <w:p w:rsidR="005D2AF1" w:rsidRPr="005D2AF1" w:rsidRDefault="005D2AF1" w:rsidP="005D2AF1">
      <w:pPr>
        <w:pStyle w:val="AnswerCategory"/>
      </w:pPr>
      <w:r>
        <w:t>1</w:t>
      </w:r>
      <w:r>
        <w:tab/>
      </w:r>
      <w:r w:rsidRPr="005D2AF1">
        <w:t>Yes, smartphone</w:t>
      </w:r>
    </w:p>
    <w:p w:rsidR="005D2AF1" w:rsidRPr="005D2AF1" w:rsidRDefault="005D2AF1" w:rsidP="005D2AF1">
      <w:pPr>
        <w:pStyle w:val="AnswerCategory"/>
      </w:pPr>
      <w:r w:rsidRPr="005D2AF1">
        <w:t>2</w:t>
      </w:r>
      <w:r>
        <w:tab/>
      </w:r>
      <w:r w:rsidRPr="005D2AF1">
        <w:t>No, not a smartphone</w:t>
      </w:r>
    </w:p>
    <w:p w:rsidR="005D2AF1" w:rsidRPr="005D2AF1" w:rsidRDefault="005D2AF1" w:rsidP="005D2AF1">
      <w:pPr>
        <w:pStyle w:val="AnswerCategory"/>
      </w:pPr>
      <w:r w:rsidRPr="005D2AF1">
        <w:t>8</w:t>
      </w:r>
      <w:r>
        <w:tab/>
      </w:r>
      <w:r w:rsidRPr="005D2AF1">
        <w:t>Not sure/</w:t>
      </w:r>
      <w:proofErr w:type="gramStart"/>
      <w:r w:rsidRPr="005D2AF1">
        <w:t>Don’t</w:t>
      </w:r>
      <w:proofErr w:type="gramEnd"/>
      <w:r w:rsidRPr="005D2AF1">
        <w:t xml:space="preserve"> know</w:t>
      </w:r>
    </w:p>
    <w:p w:rsidR="005D2AF1" w:rsidRPr="00F47B8E" w:rsidRDefault="005D2AF1" w:rsidP="005D2AF1">
      <w:pPr>
        <w:pStyle w:val="AnswerCategory"/>
      </w:pPr>
      <w:r w:rsidRPr="00F47B8E">
        <w:t>9</w:t>
      </w:r>
      <w:r w:rsidRPr="00F47B8E">
        <w:tab/>
      </w:r>
      <w:r w:rsidRPr="00F47B8E">
        <w:rPr>
          <w:b/>
        </w:rPr>
        <w:t>(</w:t>
      </w:r>
      <w:r>
        <w:rPr>
          <w:b/>
          <w:bCs/>
        </w:rPr>
        <w:t>VOL.</w:t>
      </w:r>
      <w:r w:rsidRPr="00F47B8E">
        <w:rPr>
          <w:b/>
        </w:rPr>
        <w:t>)</w:t>
      </w:r>
      <w:r w:rsidRPr="00F47B8E">
        <w:t xml:space="preserve"> Refused</w:t>
      </w:r>
    </w:p>
    <w:p w:rsidR="005D2AF1" w:rsidRPr="00BA2914" w:rsidRDefault="005D2AF1" w:rsidP="005D2AF1"/>
    <w:p w:rsidR="00BA2914" w:rsidRPr="00F47B8E" w:rsidRDefault="00BA2914" w:rsidP="00BA2914">
      <w:pPr>
        <w:pStyle w:val="Filter"/>
      </w:pPr>
      <w:r w:rsidRPr="00F47B8E">
        <w:t xml:space="preserve">ASK </w:t>
      </w:r>
      <w:r w:rsidRPr="00BA2914">
        <w:t>ALL</w:t>
      </w:r>
      <w:r w:rsidRPr="00F47B8E">
        <w:t>:</w:t>
      </w:r>
    </w:p>
    <w:p w:rsidR="005C26F9" w:rsidRPr="00BA2914" w:rsidRDefault="00B13CCA" w:rsidP="00BA2914">
      <w:pPr>
        <w:pStyle w:val="Question"/>
      </w:pPr>
      <w:r>
        <w:t>PIAL2</w:t>
      </w:r>
      <w:r w:rsidR="005C26F9" w:rsidRPr="00BA2914">
        <w:tab/>
        <w:t>During the past 12 months, about how many BOOKS did you read either all or part of the way through? Please include any print, electronic, or audiobooks you may have read or listened to.</w:t>
      </w:r>
      <w:r w:rsidR="00BA2914">
        <w:rPr>
          <w:rFonts w:cs="Tahoma"/>
        </w:rPr>
        <w:t xml:space="preserve"> </w:t>
      </w:r>
      <w:r w:rsidR="005C26F9" w:rsidRPr="00BA2914">
        <w:rPr>
          <w:color w:val="A6A6A6"/>
        </w:rPr>
        <w:t>{</w:t>
      </w:r>
      <w:r w:rsidR="00881E4B">
        <w:rPr>
          <w:color w:val="A6A6A6"/>
        </w:rPr>
        <w:t xml:space="preserve">PIAL Gates Libraries Typology; </w:t>
      </w:r>
      <w:r w:rsidR="005C26F9" w:rsidRPr="00BA2914">
        <w:rPr>
          <w:color w:val="A6A6A6"/>
        </w:rPr>
        <w:t>PIAL Gates Reading Habits}</w:t>
      </w:r>
    </w:p>
    <w:p w:rsidR="005C26F9" w:rsidRPr="00F47B8E" w:rsidRDefault="005C26F9" w:rsidP="00190842">
      <w:pPr>
        <w:pStyle w:val="AnswerCategory"/>
      </w:pPr>
      <w:r w:rsidRPr="00F47B8E">
        <w:t>___</w:t>
      </w:r>
      <w:r w:rsidRPr="00F47B8E">
        <w:tab/>
      </w:r>
      <w:r w:rsidRPr="00190842">
        <w:rPr>
          <w:b/>
        </w:rPr>
        <w:t>[RECORD EXACT NUMBER 1-96]</w:t>
      </w:r>
    </w:p>
    <w:p w:rsidR="005C26F9" w:rsidRPr="00190842" w:rsidRDefault="005C26F9" w:rsidP="00190842">
      <w:pPr>
        <w:pStyle w:val="AnswerCategory"/>
      </w:pPr>
      <w:r w:rsidRPr="00190842">
        <w:t>0</w:t>
      </w:r>
      <w:r w:rsidRPr="00190842">
        <w:tab/>
        <w:t>None</w:t>
      </w:r>
    </w:p>
    <w:p w:rsidR="005C26F9" w:rsidRPr="00190842" w:rsidRDefault="005C26F9" w:rsidP="00190842">
      <w:pPr>
        <w:pStyle w:val="AnswerCategory"/>
      </w:pPr>
      <w:r w:rsidRPr="00190842">
        <w:t>97</w:t>
      </w:r>
      <w:r w:rsidRPr="00190842">
        <w:tab/>
        <w:t>97 or more</w:t>
      </w:r>
    </w:p>
    <w:p w:rsidR="00881E4B" w:rsidRPr="00F47B8E" w:rsidRDefault="00881E4B" w:rsidP="00881E4B">
      <w:pPr>
        <w:pStyle w:val="AnswerCategory"/>
      </w:pPr>
      <w:r>
        <w:t>9</w:t>
      </w:r>
      <w:r w:rsidRPr="00F47B8E">
        <w:t>8</w:t>
      </w:r>
      <w:r w:rsidRPr="00F47B8E">
        <w:tab/>
      </w:r>
      <w:r w:rsidRPr="00F47B8E">
        <w:rPr>
          <w:b/>
          <w:bCs/>
        </w:rPr>
        <w:t>(</w:t>
      </w:r>
      <w:r>
        <w:rPr>
          <w:b/>
          <w:bCs/>
        </w:rPr>
        <w:t>VOL.</w:t>
      </w:r>
      <w:r w:rsidRPr="00F47B8E">
        <w:rPr>
          <w:b/>
          <w:bCs/>
        </w:rPr>
        <w:t>)</w:t>
      </w:r>
      <w:r w:rsidRPr="00F47B8E">
        <w:t xml:space="preserve"> Don’t know</w:t>
      </w:r>
    </w:p>
    <w:p w:rsidR="00881E4B" w:rsidRPr="00F47B8E" w:rsidRDefault="00881E4B" w:rsidP="00881E4B">
      <w:pPr>
        <w:pStyle w:val="AnswerCategory"/>
      </w:pPr>
      <w:r w:rsidRPr="00F47B8E">
        <w:t>9</w:t>
      </w:r>
      <w:r>
        <w:t>9</w:t>
      </w:r>
      <w:r w:rsidRPr="00F47B8E">
        <w:tab/>
      </w:r>
      <w:r w:rsidRPr="00F47B8E">
        <w:rPr>
          <w:b/>
        </w:rPr>
        <w:t>(</w:t>
      </w:r>
      <w:r>
        <w:rPr>
          <w:b/>
          <w:bCs/>
        </w:rPr>
        <w:t>VOL.</w:t>
      </w:r>
      <w:r w:rsidRPr="00F47B8E">
        <w:rPr>
          <w:b/>
        </w:rPr>
        <w:t>)</w:t>
      </w:r>
      <w:r w:rsidRPr="00F47B8E">
        <w:t xml:space="preserve"> Refused</w:t>
      </w:r>
    </w:p>
    <w:p w:rsidR="005C26F9" w:rsidRPr="00F47B8E" w:rsidRDefault="005C26F9" w:rsidP="005C26F9">
      <w:pPr>
        <w:autoSpaceDE w:val="0"/>
        <w:autoSpaceDN w:val="0"/>
        <w:adjustRightInd w:val="0"/>
        <w:rPr>
          <w:b/>
          <w:bCs/>
        </w:rPr>
      </w:pPr>
    </w:p>
    <w:p w:rsidR="005C26F9" w:rsidRPr="00BA2914" w:rsidRDefault="00CF46F2" w:rsidP="00BA2914">
      <w:pPr>
        <w:pStyle w:val="Filter"/>
      </w:pPr>
      <w:r>
        <w:t xml:space="preserve">ASK </w:t>
      </w:r>
      <w:r w:rsidR="005C26F9" w:rsidRPr="00BA2914">
        <w:t>IF READ ANY BOOKS IN PAST 12 MONTHS (</w:t>
      </w:r>
      <w:r w:rsidR="00F62B05">
        <w:t>PIAL2</w:t>
      </w:r>
      <w:r w:rsidR="005C26F9" w:rsidRPr="00BA2914">
        <w:t>=1-97):</w:t>
      </w:r>
    </w:p>
    <w:p w:rsidR="005C26F9" w:rsidRPr="00F47B8E" w:rsidRDefault="00B13CCA" w:rsidP="00190842">
      <w:pPr>
        <w:pStyle w:val="Question"/>
      </w:pPr>
      <w:r>
        <w:rPr>
          <w:bCs/>
        </w:rPr>
        <w:lastRenderedPageBreak/>
        <w:t>PIAL3</w:t>
      </w:r>
      <w:r w:rsidR="005C26F9" w:rsidRPr="00F47B8E">
        <w:rPr>
          <w:bCs/>
        </w:rPr>
        <w:tab/>
        <w:t xml:space="preserve">Thinking </w:t>
      </w:r>
      <w:r w:rsidR="005C26F9" w:rsidRPr="00190842">
        <w:t>about</w:t>
      </w:r>
      <w:r w:rsidR="005C26F9" w:rsidRPr="00F47B8E">
        <w:rPr>
          <w:bCs/>
        </w:rPr>
        <w:t xml:space="preserve"> all of the books you have read in the pas</w:t>
      </w:r>
      <w:r w:rsidR="005C26F9" w:rsidRPr="00F47B8E">
        <w:t xml:space="preserve">t 12 </w:t>
      </w:r>
      <w:proofErr w:type="gramStart"/>
      <w:r w:rsidR="00F62B05">
        <w:t>months</w:t>
      </w:r>
      <w:r w:rsidR="005C26F9" w:rsidRPr="00F47B8E">
        <w:t>,</w:t>
      </w:r>
      <w:proofErr w:type="gramEnd"/>
      <w:r w:rsidR="005C26F9" w:rsidRPr="00F47B8E">
        <w:t xml:space="preserve"> were any of those... </w:t>
      </w:r>
      <w:r w:rsidR="005C26F9" w:rsidRPr="00F47B8E">
        <w:rPr>
          <w:b/>
        </w:rPr>
        <w:t>[INSERT ITEMS IN ORDER]</w:t>
      </w:r>
      <w:r w:rsidR="005C26F9" w:rsidRPr="00F47B8E">
        <w:t xml:space="preserve">? Were any of those... </w:t>
      </w:r>
      <w:r w:rsidR="005C26F9" w:rsidRPr="00F47B8E">
        <w:rPr>
          <w:b/>
        </w:rPr>
        <w:t>[INSERT NEXT ITEM]</w:t>
      </w:r>
      <w:r w:rsidR="005C26F9" w:rsidRPr="00F47B8E">
        <w:t>?</w:t>
      </w:r>
      <w:r w:rsidR="005C26F9" w:rsidRPr="00190842">
        <w:rPr>
          <w:color w:val="A6A6A6"/>
        </w:rPr>
        <w:t xml:space="preserve"> {</w:t>
      </w:r>
      <w:r w:rsidR="00881E4B">
        <w:rPr>
          <w:color w:val="A6A6A6"/>
        </w:rPr>
        <w:t xml:space="preserve">PIAL Libraries 2012; </w:t>
      </w:r>
      <w:r w:rsidR="005C26F9" w:rsidRPr="00190842">
        <w:rPr>
          <w:color w:val="A6A6A6"/>
        </w:rPr>
        <w:t>PIAL Gates Reading Habits}</w:t>
      </w:r>
    </w:p>
    <w:p w:rsidR="005C26F9" w:rsidRPr="00190842" w:rsidRDefault="00190842" w:rsidP="00190842">
      <w:pPr>
        <w:pStyle w:val="QuestionItem"/>
      </w:pPr>
      <w:r>
        <w:t>a.</w:t>
      </w:r>
      <w:r>
        <w:tab/>
      </w:r>
      <w:r w:rsidR="005C26F9" w:rsidRPr="00190842">
        <w:t>Printed books</w:t>
      </w:r>
    </w:p>
    <w:p w:rsidR="005C26F9" w:rsidRPr="00190842" w:rsidRDefault="00190842" w:rsidP="00190842">
      <w:pPr>
        <w:pStyle w:val="QuestionItem"/>
      </w:pPr>
      <w:r>
        <w:t>b.</w:t>
      </w:r>
      <w:r>
        <w:tab/>
      </w:r>
      <w:r w:rsidR="005C26F9" w:rsidRPr="00190842">
        <w:t xml:space="preserve">Audiobooks </w:t>
      </w:r>
    </w:p>
    <w:p w:rsidR="005C26F9" w:rsidRPr="00190842" w:rsidRDefault="00190842" w:rsidP="00190842">
      <w:pPr>
        <w:pStyle w:val="QuestionItem"/>
      </w:pPr>
      <w:r>
        <w:t>c.</w:t>
      </w:r>
      <w:r>
        <w:tab/>
      </w:r>
      <w:r w:rsidR="005C26F9" w:rsidRPr="00190842">
        <w:t>Electronic books, also called e-books</w:t>
      </w:r>
    </w:p>
    <w:p w:rsidR="005C26F9" w:rsidRPr="00F47B8E" w:rsidRDefault="005C26F9" w:rsidP="005C26F9">
      <w:pPr>
        <w:pStyle w:val="Categories"/>
      </w:pPr>
      <w:r w:rsidRPr="00F47B8E">
        <w:t>CATEGORIES</w:t>
      </w:r>
    </w:p>
    <w:p w:rsidR="00BA2914" w:rsidRPr="00BA2914" w:rsidRDefault="00BA2914" w:rsidP="00BA2914">
      <w:pPr>
        <w:pStyle w:val="AnswerCategory"/>
        <w:rPr>
          <w:rFonts w:eastAsia="Calibri"/>
        </w:rPr>
      </w:pPr>
      <w:r>
        <w:rPr>
          <w:rFonts w:eastAsia="Calibri"/>
        </w:rPr>
        <w:t>1</w:t>
      </w:r>
      <w:r>
        <w:rPr>
          <w:rFonts w:eastAsia="Calibri"/>
        </w:rPr>
        <w:tab/>
      </w:r>
      <w:r w:rsidRPr="00BA2914">
        <w:rPr>
          <w:rFonts w:eastAsia="Calibri"/>
        </w:rPr>
        <w:t>Yes</w:t>
      </w:r>
    </w:p>
    <w:p w:rsidR="00BA2914" w:rsidRPr="00BA2914" w:rsidRDefault="00BA2914" w:rsidP="00BA2914">
      <w:pPr>
        <w:pStyle w:val="AnswerCategory"/>
        <w:rPr>
          <w:rFonts w:eastAsia="Calibri"/>
        </w:rPr>
      </w:pPr>
      <w:r>
        <w:rPr>
          <w:rFonts w:eastAsia="Calibri"/>
        </w:rPr>
        <w:t>2</w:t>
      </w:r>
      <w:r>
        <w:rPr>
          <w:rFonts w:eastAsia="Calibri"/>
        </w:rPr>
        <w:tab/>
      </w:r>
      <w:r w:rsidRPr="00BA2914">
        <w:rPr>
          <w:rFonts w:eastAsia="Calibri"/>
        </w:rPr>
        <w:t>No</w:t>
      </w:r>
    </w:p>
    <w:p w:rsidR="009441EE" w:rsidRPr="009441EE" w:rsidRDefault="009441EE" w:rsidP="009441EE">
      <w:pPr>
        <w:pStyle w:val="AnswerCategory"/>
      </w:pPr>
      <w:r w:rsidRPr="009441EE">
        <w:t>8</w:t>
      </w:r>
      <w:r w:rsidRPr="009441EE">
        <w:tab/>
      </w:r>
      <w:r w:rsidRPr="009441EE">
        <w:rPr>
          <w:b/>
        </w:rPr>
        <w:t>(VOL.)</w:t>
      </w:r>
      <w:r w:rsidRPr="009441EE">
        <w:t xml:space="preserve"> Don’t know</w:t>
      </w:r>
    </w:p>
    <w:p w:rsidR="009441EE" w:rsidRPr="009441EE" w:rsidRDefault="009441EE" w:rsidP="009441EE">
      <w:pPr>
        <w:pStyle w:val="AnswerCategory"/>
      </w:pPr>
      <w:r w:rsidRPr="009441EE">
        <w:t>9</w:t>
      </w:r>
      <w:r w:rsidRPr="009441EE">
        <w:tab/>
      </w:r>
      <w:r w:rsidRPr="009441EE">
        <w:rPr>
          <w:b/>
        </w:rPr>
        <w:t>(VOL.)</w:t>
      </w:r>
      <w:r w:rsidRPr="009441EE">
        <w:t xml:space="preserve"> Refused</w:t>
      </w:r>
    </w:p>
    <w:p w:rsidR="005C26F9" w:rsidRPr="00190842" w:rsidRDefault="005C26F9" w:rsidP="00190842"/>
    <w:p w:rsidR="005C26F9" w:rsidRPr="00BA2914" w:rsidRDefault="00CF46F2" w:rsidP="00BA2914">
      <w:pPr>
        <w:pStyle w:val="Filter"/>
      </w:pPr>
      <w:r>
        <w:t xml:space="preserve">ASK </w:t>
      </w:r>
      <w:r w:rsidR="005C26F9" w:rsidRPr="00BA2914">
        <w:t>IF READ E-BOOKS IN PAST 12 MONTHS (</w:t>
      </w:r>
      <w:r w:rsidR="00F62B05">
        <w:t>PIAL3c</w:t>
      </w:r>
      <w:r w:rsidR="005C26F9" w:rsidRPr="00BA2914">
        <w:t>=1):</w:t>
      </w:r>
    </w:p>
    <w:p w:rsidR="005C26F9" w:rsidRPr="00F47B8E" w:rsidRDefault="00B13CCA" w:rsidP="00190842">
      <w:pPr>
        <w:pStyle w:val="Question"/>
        <w:rPr>
          <w:bCs/>
        </w:rPr>
      </w:pPr>
      <w:r>
        <w:t>PIAL4</w:t>
      </w:r>
      <w:r w:rsidR="005C26F9" w:rsidRPr="00F47B8E">
        <w:tab/>
        <w:t xml:space="preserve">When you read </w:t>
      </w:r>
      <w:r w:rsidR="005C26F9" w:rsidRPr="00190842">
        <w:t>electronic</w:t>
      </w:r>
      <w:r w:rsidR="005C26F9" w:rsidRPr="00F47B8E">
        <w:t xml:space="preserve"> books or e-books, do you ever read them on </w:t>
      </w:r>
      <w:proofErr w:type="gramStart"/>
      <w:r w:rsidR="005C26F9" w:rsidRPr="00F47B8E">
        <w:t>your</w:t>
      </w:r>
      <w:proofErr w:type="gramEnd"/>
      <w:r w:rsidR="005C26F9" w:rsidRPr="00F47B8E">
        <w:t xml:space="preserve">... </w:t>
      </w:r>
      <w:r w:rsidR="005C26F9" w:rsidRPr="00F47B8E">
        <w:rPr>
          <w:b/>
        </w:rPr>
        <w:t>[INSERT ITEMS IN ORDER]</w:t>
      </w:r>
      <w:r w:rsidR="005C26F9" w:rsidRPr="00F47B8E">
        <w:t xml:space="preserve">? </w:t>
      </w:r>
      <w:r w:rsidR="005C26F9" w:rsidRPr="00F47B8E">
        <w:rPr>
          <w:b/>
        </w:rPr>
        <w:t>[IF YES:</w:t>
      </w:r>
      <w:r w:rsidR="005C26F9" w:rsidRPr="00F47B8E">
        <w:t xml:space="preserve"> How often do you read e-books on your </w:t>
      </w:r>
      <w:r w:rsidR="00FE75AC">
        <w:rPr>
          <w:b/>
        </w:rPr>
        <w:t>(</w:t>
      </w:r>
      <w:r w:rsidR="005C26F9" w:rsidRPr="00F47B8E">
        <w:rPr>
          <w:b/>
        </w:rPr>
        <w:t>ITEM</w:t>
      </w:r>
      <w:r w:rsidR="00FE75AC">
        <w:rPr>
          <w:b/>
        </w:rPr>
        <w:t>)</w:t>
      </w:r>
      <w:r w:rsidR="005C26F9" w:rsidRPr="00F47B8E">
        <w:t xml:space="preserve"> – would you say every day or almost every day, a few times a week, a few times a month, or less often?</w:t>
      </w:r>
      <w:r w:rsidR="005C26F9" w:rsidRPr="00F47B8E">
        <w:rPr>
          <w:b/>
        </w:rPr>
        <w:t>]</w:t>
      </w:r>
      <w:r w:rsidR="005C26F9">
        <w:rPr>
          <w:b/>
        </w:rPr>
        <w:t xml:space="preserve"> </w:t>
      </w:r>
      <w:r w:rsidR="005C26F9" w:rsidRPr="00190842">
        <w:rPr>
          <w:color w:val="A6A6A6"/>
        </w:rPr>
        <w:t>{PIAL Gates Reading Habits}</w:t>
      </w:r>
    </w:p>
    <w:p w:rsidR="005C26F9" w:rsidRPr="00F47B8E" w:rsidRDefault="005C26F9" w:rsidP="00190842">
      <w:pPr>
        <w:pStyle w:val="QuestionItemFilter"/>
      </w:pPr>
      <w:r w:rsidRPr="00F47B8E">
        <w:t>IF HAVE TABLET COMPUTER (</w:t>
      </w:r>
      <w:r w:rsidR="00F62B05">
        <w:t>PIAL1</w:t>
      </w:r>
      <w:r w:rsidR="00F62B05" w:rsidRPr="00F47B8E">
        <w:t>d</w:t>
      </w:r>
      <w:r w:rsidRPr="00F47B8E">
        <w:t>=1):</w:t>
      </w:r>
    </w:p>
    <w:p w:rsidR="005C26F9" w:rsidRPr="00F47B8E" w:rsidRDefault="00190842" w:rsidP="00190842">
      <w:pPr>
        <w:pStyle w:val="QuestionItem"/>
      </w:pPr>
      <w:r>
        <w:t>a.</w:t>
      </w:r>
      <w:r>
        <w:tab/>
      </w:r>
      <w:r w:rsidR="005C26F9" w:rsidRPr="00F47B8E">
        <w:t>Tablet computer</w:t>
      </w:r>
    </w:p>
    <w:p w:rsidR="005C26F9" w:rsidRPr="00F47B8E" w:rsidRDefault="005C26F9" w:rsidP="00190842">
      <w:pPr>
        <w:pStyle w:val="QuestionItemFilter"/>
      </w:pPr>
      <w:r w:rsidRPr="00F47B8E">
        <w:t>IF HAVE E-BOOK READER (</w:t>
      </w:r>
      <w:r w:rsidR="00F62B05">
        <w:t>PIAL1</w:t>
      </w:r>
      <w:r w:rsidR="00F62B05" w:rsidRPr="00F47B8E">
        <w:t>c</w:t>
      </w:r>
      <w:r w:rsidRPr="00F47B8E">
        <w:t>=1):</w:t>
      </w:r>
    </w:p>
    <w:p w:rsidR="005C26F9" w:rsidRPr="00F47B8E" w:rsidRDefault="00190842" w:rsidP="00190842">
      <w:pPr>
        <w:pStyle w:val="QuestionItem"/>
      </w:pPr>
      <w:r>
        <w:t>b.</w:t>
      </w:r>
      <w:r>
        <w:tab/>
      </w:r>
      <w:r w:rsidR="005C26F9" w:rsidRPr="00F47B8E">
        <w:t>E-book reader</w:t>
      </w:r>
    </w:p>
    <w:p w:rsidR="005C26F9" w:rsidRPr="00F47B8E" w:rsidRDefault="005C26F9" w:rsidP="00190842">
      <w:pPr>
        <w:pStyle w:val="QuestionItemFilter"/>
      </w:pPr>
      <w:r w:rsidRPr="00F47B8E">
        <w:t>IF HAVE DESKTOP OR LAPTOP (</w:t>
      </w:r>
      <w:r w:rsidR="00F62B05">
        <w:t>PIAL1</w:t>
      </w:r>
      <w:r w:rsidR="00F62B05" w:rsidRPr="00F47B8E">
        <w:t>b</w:t>
      </w:r>
      <w:r w:rsidRPr="00F47B8E">
        <w:t>=1):</w:t>
      </w:r>
    </w:p>
    <w:p w:rsidR="005C26F9" w:rsidRPr="00F47B8E" w:rsidRDefault="00190842" w:rsidP="00190842">
      <w:pPr>
        <w:pStyle w:val="QuestionItem"/>
      </w:pPr>
      <w:r>
        <w:t>c.</w:t>
      </w:r>
      <w:r>
        <w:tab/>
      </w:r>
      <w:r w:rsidR="005C26F9" w:rsidRPr="00F47B8E">
        <w:t>Desktop or laptop computer</w:t>
      </w:r>
    </w:p>
    <w:p w:rsidR="005C26F9" w:rsidRPr="00F47B8E" w:rsidRDefault="005C26F9" w:rsidP="00190842">
      <w:pPr>
        <w:pStyle w:val="QuestionItemFilter"/>
      </w:pPr>
      <w:r w:rsidRPr="00F47B8E">
        <w:t>IF HAVE CELL PHONE OR CELL SAMPLE (</w:t>
      </w:r>
      <w:r w:rsidR="00F62B05">
        <w:t>PIAL1</w:t>
      </w:r>
      <w:r w:rsidR="00F62B05" w:rsidRPr="00F47B8E">
        <w:t>a</w:t>
      </w:r>
      <w:r w:rsidRPr="00F47B8E">
        <w:t>=1 or SAMPLE=2):</w:t>
      </w:r>
    </w:p>
    <w:p w:rsidR="005C26F9" w:rsidRPr="00F47B8E" w:rsidRDefault="00190842" w:rsidP="00190842">
      <w:pPr>
        <w:pStyle w:val="QuestionItem"/>
      </w:pPr>
      <w:r>
        <w:t>d.</w:t>
      </w:r>
      <w:r>
        <w:tab/>
      </w:r>
      <w:r w:rsidR="005C26F9" w:rsidRPr="00F47B8E">
        <w:t>Cell phone</w:t>
      </w:r>
    </w:p>
    <w:p w:rsidR="005C26F9" w:rsidRPr="00F47B8E" w:rsidRDefault="005C26F9" w:rsidP="005C26F9">
      <w:pPr>
        <w:pStyle w:val="Categories"/>
      </w:pPr>
      <w:r w:rsidRPr="00F47B8E">
        <w:t>CATEGORIES</w:t>
      </w:r>
    </w:p>
    <w:p w:rsidR="005C26F9" w:rsidRPr="00190842" w:rsidRDefault="00190842" w:rsidP="00190842">
      <w:pPr>
        <w:pStyle w:val="AnswerCategory"/>
      </w:pPr>
      <w:r>
        <w:t>1</w:t>
      </w:r>
      <w:r>
        <w:tab/>
      </w:r>
      <w:r w:rsidR="005C26F9" w:rsidRPr="00190842">
        <w:t>Yes, every day or almost every day</w:t>
      </w:r>
    </w:p>
    <w:p w:rsidR="005C26F9" w:rsidRPr="00190842" w:rsidRDefault="00190842" w:rsidP="00190842">
      <w:pPr>
        <w:pStyle w:val="AnswerCategory"/>
      </w:pPr>
      <w:r>
        <w:t>2</w:t>
      </w:r>
      <w:r>
        <w:tab/>
      </w:r>
      <w:r w:rsidR="005C26F9" w:rsidRPr="00190842">
        <w:t>Yes, a few times a week</w:t>
      </w:r>
    </w:p>
    <w:p w:rsidR="005C26F9" w:rsidRPr="00190842" w:rsidRDefault="00190842" w:rsidP="00190842">
      <w:pPr>
        <w:pStyle w:val="AnswerCategory"/>
      </w:pPr>
      <w:r>
        <w:t>3</w:t>
      </w:r>
      <w:r>
        <w:tab/>
      </w:r>
      <w:r w:rsidR="005C26F9" w:rsidRPr="00190842">
        <w:t>Yes, a few times a month</w:t>
      </w:r>
    </w:p>
    <w:p w:rsidR="005C26F9" w:rsidRPr="00190842" w:rsidRDefault="00190842" w:rsidP="00190842">
      <w:pPr>
        <w:pStyle w:val="AnswerCategory"/>
      </w:pPr>
      <w:r>
        <w:t>4</w:t>
      </w:r>
      <w:r>
        <w:tab/>
      </w:r>
      <w:r w:rsidR="005C26F9" w:rsidRPr="00190842">
        <w:t>Yes, less often</w:t>
      </w:r>
    </w:p>
    <w:p w:rsidR="005C26F9" w:rsidRPr="00190842" w:rsidRDefault="00190842" w:rsidP="00190842">
      <w:pPr>
        <w:pStyle w:val="AnswerCategory"/>
      </w:pPr>
      <w:r>
        <w:t>5</w:t>
      </w:r>
      <w:r>
        <w:tab/>
      </w:r>
      <w:r w:rsidR="005C26F9" w:rsidRPr="00190842">
        <w:t>No, do not read e-books on this device</w:t>
      </w:r>
    </w:p>
    <w:p w:rsidR="005C26F9" w:rsidRPr="00190842" w:rsidRDefault="00190842" w:rsidP="00190842">
      <w:pPr>
        <w:pStyle w:val="AnswerCategory"/>
      </w:pPr>
      <w:r>
        <w:t>6</w:t>
      </w:r>
      <w:r>
        <w:tab/>
      </w:r>
      <w:r w:rsidR="005C26F9" w:rsidRPr="00190842">
        <w:rPr>
          <w:b/>
        </w:rPr>
        <w:t>(VOL.)</w:t>
      </w:r>
      <w:r w:rsidR="005C26F9" w:rsidRPr="00190842">
        <w:t xml:space="preserve"> Can’t read e-books on device/Device not equipped for reading e-books</w:t>
      </w:r>
    </w:p>
    <w:p w:rsidR="009441EE" w:rsidRPr="009441EE" w:rsidRDefault="009441EE" w:rsidP="009441EE">
      <w:pPr>
        <w:pStyle w:val="AnswerCategory"/>
      </w:pPr>
      <w:r w:rsidRPr="009441EE">
        <w:t>8</w:t>
      </w:r>
      <w:r w:rsidRPr="009441EE">
        <w:tab/>
      </w:r>
      <w:r w:rsidRPr="009441EE">
        <w:rPr>
          <w:b/>
        </w:rPr>
        <w:t>(VOL.)</w:t>
      </w:r>
      <w:r w:rsidRPr="009441EE">
        <w:t xml:space="preserve"> Don’t know</w:t>
      </w:r>
    </w:p>
    <w:p w:rsidR="009441EE" w:rsidRPr="009441EE" w:rsidRDefault="009441EE" w:rsidP="009441EE">
      <w:pPr>
        <w:pStyle w:val="AnswerCategory"/>
      </w:pPr>
      <w:r w:rsidRPr="009441EE">
        <w:t>9</w:t>
      </w:r>
      <w:r w:rsidRPr="009441EE">
        <w:tab/>
      </w:r>
      <w:r w:rsidRPr="009441EE">
        <w:rPr>
          <w:b/>
        </w:rPr>
        <w:t>(VOL.)</w:t>
      </w:r>
      <w:r w:rsidRPr="009441EE">
        <w:t xml:space="preserve"> Refused</w:t>
      </w:r>
    </w:p>
    <w:p w:rsidR="005C26F9" w:rsidRPr="00190842" w:rsidRDefault="005C26F9" w:rsidP="00190842"/>
    <w:p w:rsidR="005C26F9" w:rsidRPr="00BA2914" w:rsidRDefault="00CF46F2" w:rsidP="00BA2914">
      <w:pPr>
        <w:pStyle w:val="Filter"/>
      </w:pPr>
      <w:r>
        <w:t xml:space="preserve">ASK </w:t>
      </w:r>
      <w:r w:rsidR="005C26F9" w:rsidRPr="00BA2914">
        <w:t>IF READ ANY BOOKS IN PAST 12 MONTHS (</w:t>
      </w:r>
      <w:r w:rsidR="00F62B05">
        <w:t>PIAL2</w:t>
      </w:r>
      <w:r w:rsidR="005C26F9" w:rsidRPr="00BA2914">
        <w:t>=1-97):</w:t>
      </w:r>
    </w:p>
    <w:p w:rsidR="005C26F9" w:rsidRPr="00F47B8E" w:rsidRDefault="00B13CCA" w:rsidP="00190842">
      <w:pPr>
        <w:pStyle w:val="Question"/>
        <w:rPr>
          <w:rFonts w:eastAsia="Calibri"/>
        </w:rPr>
      </w:pPr>
      <w:r>
        <w:t>PIAL5</w:t>
      </w:r>
      <w:r w:rsidR="005C26F9" w:rsidRPr="00F47B8E">
        <w:tab/>
        <w:t xml:space="preserve">Now </w:t>
      </w:r>
      <w:r w:rsidR="005C26F9" w:rsidRPr="00190842">
        <w:t>thinking</w:t>
      </w:r>
      <w:r w:rsidR="005C26F9" w:rsidRPr="00F47B8E">
        <w:t xml:space="preserve"> just about yesterday... Did you spend any time reading a book yesterday? </w:t>
      </w:r>
      <w:r w:rsidR="005C26F9" w:rsidRPr="00190842">
        <w:rPr>
          <w:color w:val="A6A6A6"/>
        </w:rPr>
        <w:t>{PIAL Gates Reading Habits}</w:t>
      </w:r>
    </w:p>
    <w:p w:rsidR="005C26F9" w:rsidRPr="00BA2914" w:rsidRDefault="00BA2914" w:rsidP="00BA2914">
      <w:pPr>
        <w:pStyle w:val="AnswerCategory"/>
        <w:rPr>
          <w:rFonts w:eastAsia="Calibri"/>
        </w:rPr>
      </w:pPr>
      <w:r>
        <w:rPr>
          <w:rFonts w:eastAsia="Calibri"/>
        </w:rPr>
        <w:t>1</w:t>
      </w:r>
      <w:r>
        <w:rPr>
          <w:rFonts w:eastAsia="Calibri"/>
        </w:rPr>
        <w:tab/>
      </w:r>
      <w:r w:rsidR="005C26F9" w:rsidRPr="00BA2914">
        <w:rPr>
          <w:rFonts w:eastAsia="Calibri"/>
        </w:rPr>
        <w:t>Yes</w:t>
      </w:r>
    </w:p>
    <w:p w:rsidR="005C26F9" w:rsidRPr="00BA2914" w:rsidRDefault="00BA2914" w:rsidP="00BA2914">
      <w:pPr>
        <w:pStyle w:val="AnswerCategory"/>
        <w:rPr>
          <w:rFonts w:eastAsia="Calibri"/>
        </w:rPr>
      </w:pPr>
      <w:r>
        <w:rPr>
          <w:rFonts w:eastAsia="Calibri"/>
        </w:rPr>
        <w:t>2</w:t>
      </w:r>
      <w:r>
        <w:rPr>
          <w:rFonts w:eastAsia="Calibri"/>
        </w:rPr>
        <w:tab/>
      </w:r>
      <w:r w:rsidR="005C26F9" w:rsidRPr="00BA2914">
        <w:rPr>
          <w:rFonts w:eastAsia="Calibri"/>
        </w:rPr>
        <w:t>No</w:t>
      </w:r>
    </w:p>
    <w:p w:rsidR="009441EE" w:rsidRPr="009441EE" w:rsidRDefault="009441EE" w:rsidP="009441EE">
      <w:pPr>
        <w:pStyle w:val="AnswerCategory"/>
      </w:pPr>
      <w:r w:rsidRPr="009441EE">
        <w:t>8</w:t>
      </w:r>
      <w:r w:rsidRPr="009441EE">
        <w:tab/>
      </w:r>
      <w:r w:rsidRPr="009441EE">
        <w:rPr>
          <w:b/>
        </w:rPr>
        <w:t>(VOL.)</w:t>
      </w:r>
      <w:r w:rsidRPr="009441EE">
        <w:t xml:space="preserve"> Don’t know</w:t>
      </w:r>
    </w:p>
    <w:p w:rsidR="009441EE" w:rsidRPr="009441EE" w:rsidRDefault="009441EE" w:rsidP="009441EE">
      <w:pPr>
        <w:pStyle w:val="AnswerCategory"/>
      </w:pPr>
      <w:r w:rsidRPr="009441EE">
        <w:t>9</w:t>
      </w:r>
      <w:r w:rsidRPr="009441EE">
        <w:tab/>
      </w:r>
      <w:r w:rsidRPr="009441EE">
        <w:rPr>
          <w:b/>
        </w:rPr>
        <w:t>(VOL.)</w:t>
      </w:r>
      <w:r w:rsidRPr="009441EE">
        <w:t xml:space="preserve"> Refused</w:t>
      </w:r>
    </w:p>
    <w:p w:rsidR="005C26F9" w:rsidRPr="00190842" w:rsidRDefault="005C26F9" w:rsidP="00190842">
      <w:pPr>
        <w:rPr>
          <w:rFonts w:eastAsia="Calibri"/>
        </w:rPr>
      </w:pPr>
    </w:p>
    <w:p w:rsidR="005C26F9" w:rsidRPr="00BA2914" w:rsidRDefault="00CF46F2" w:rsidP="00BA2914">
      <w:pPr>
        <w:pStyle w:val="Filter"/>
      </w:pPr>
      <w:r>
        <w:lastRenderedPageBreak/>
        <w:t xml:space="preserve">ASK </w:t>
      </w:r>
      <w:r w:rsidR="005C26F9" w:rsidRPr="00BA2914">
        <w:t>IF READ BOOK YESTERDAY (</w:t>
      </w:r>
      <w:r w:rsidR="00F62B05">
        <w:t>PIAL5</w:t>
      </w:r>
      <w:r w:rsidR="005C26F9" w:rsidRPr="00BA2914">
        <w:t>=1):</w:t>
      </w:r>
    </w:p>
    <w:p w:rsidR="005C26F9" w:rsidRPr="00190842" w:rsidRDefault="00B13CCA" w:rsidP="00190842">
      <w:pPr>
        <w:pStyle w:val="Question"/>
        <w:rPr>
          <w:color w:val="A6A6A6"/>
        </w:rPr>
      </w:pPr>
      <w:r>
        <w:t>PIAL6</w:t>
      </w:r>
      <w:r w:rsidRPr="00F47B8E">
        <w:t xml:space="preserve"> </w:t>
      </w:r>
      <w:r w:rsidR="005C26F9" w:rsidRPr="00F47B8E">
        <w:tab/>
        <w:t xml:space="preserve">Yesterday, did you </w:t>
      </w:r>
      <w:r w:rsidR="005C26F9" w:rsidRPr="00B23B5A">
        <w:rPr>
          <w:b/>
        </w:rPr>
        <w:t>[IF READ PRINT BOOKS (</w:t>
      </w:r>
      <w:r w:rsidR="00F62B05">
        <w:rPr>
          <w:b/>
        </w:rPr>
        <w:t>PIAL3</w:t>
      </w:r>
      <w:r w:rsidR="00F62B05" w:rsidRPr="00B23B5A">
        <w:rPr>
          <w:b/>
        </w:rPr>
        <w:t>a</w:t>
      </w:r>
      <w:r w:rsidR="005C26F9" w:rsidRPr="00B23B5A">
        <w:rPr>
          <w:b/>
        </w:rPr>
        <w:t>=1):</w:t>
      </w:r>
      <w:r w:rsidR="005C26F9" w:rsidRPr="00F47B8E">
        <w:t xml:space="preserve"> read a printed book (or), </w:t>
      </w:r>
      <w:r w:rsidR="005C26F9" w:rsidRPr="00B23B5A">
        <w:rPr>
          <w:b/>
        </w:rPr>
        <w:t>IF READ E-BOOKS (</w:t>
      </w:r>
      <w:r w:rsidR="00F62B05">
        <w:rPr>
          <w:b/>
        </w:rPr>
        <w:t>PIAL3</w:t>
      </w:r>
      <w:r w:rsidR="00F62B05" w:rsidRPr="00B23B5A">
        <w:rPr>
          <w:b/>
        </w:rPr>
        <w:t>c</w:t>
      </w:r>
      <w:r w:rsidR="005C26F9" w:rsidRPr="00B23B5A">
        <w:rPr>
          <w:b/>
        </w:rPr>
        <w:t>=1):</w:t>
      </w:r>
      <w:r w:rsidR="005C26F9" w:rsidRPr="00F47B8E">
        <w:t xml:space="preserve"> read an electronic or digital book (or), </w:t>
      </w:r>
      <w:r w:rsidR="005C26F9" w:rsidRPr="00B23B5A">
        <w:rPr>
          <w:b/>
        </w:rPr>
        <w:t>IF LISTEN TO AUDIO BOOKS (</w:t>
      </w:r>
      <w:r w:rsidR="00F62B05">
        <w:rPr>
          <w:b/>
        </w:rPr>
        <w:t>PIAL3</w:t>
      </w:r>
      <w:r w:rsidR="00F62B05" w:rsidRPr="00B23B5A">
        <w:rPr>
          <w:b/>
        </w:rPr>
        <w:t>b</w:t>
      </w:r>
      <w:r w:rsidR="005C26F9" w:rsidRPr="00B23B5A">
        <w:rPr>
          <w:b/>
        </w:rPr>
        <w:t>=1):</w:t>
      </w:r>
      <w:r w:rsidR="005C26F9" w:rsidRPr="00F47B8E">
        <w:t xml:space="preserve"> listen to an audio book</w:t>
      </w:r>
      <w:r w:rsidR="005C26F9" w:rsidRPr="00B23B5A">
        <w:rPr>
          <w:b/>
        </w:rPr>
        <w:t>]</w:t>
      </w:r>
      <w:r w:rsidR="005C26F9" w:rsidRPr="00F47B8E">
        <w:t xml:space="preserve">? </w:t>
      </w:r>
      <w:r w:rsidR="005C26F9" w:rsidRPr="00B23B5A">
        <w:rPr>
          <w:b/>
        </w:rPr>
        <w:t>[ACCEPT MULTIPLE RESPONSES, BUT DO NOT PROBE FOR MORE THAN ONE]</w:t>
      </w:r>
      <w:r w:rsidR="00B23B5A">
        <w:rPr>
          <w:b/>
        </w:rPr>
        <w:t xml:space="preserve"> </w:t>
      </w:r>
      <w:r w:rsidR="005C26F9" w:rsidRPr="00190842">
        <w:rPr>
          <w:color w:val="A6A6A6"/>
        </w:rPr>
        <w:t>{PIAL Gates Reading Habits}</w:t>
      </w:r>
    </w:p>
    <w:p w:rsidR="005C26F9" w:rsidRPr="00190842" w:rsidRDefault="00190842" w:rsidP="00190842">
      <w:pPr>
        <w:pStyle w:val="AnswerCategory"/>
      </w:pPr>
      <w:r>
        <w:t>1</w:t>
      </w:r>
      <w:r>
        <w:tab/>
      </w:r>
      <w:r w:rsidR="005C26F9" w:rsidRPr="00190842">
        <w:t>Print book</w:t>
      </w:r>
    </w:p>
    <w:p w:rsidR="005C26F9" w:rsidRPr="00190842" w:rsidRDefault="00190842" w:rsidP="00190842">
      <w:pPr>
        <w:pStyle w:val="AnswerCategory"/>
      </w:pPr>
      <w:r>
        <w:t>2</w:t>
      </w:r>
      <w:r>
        <w:tab/>
      </w:r>
      <w:r w:rsidR="005C26F9" w:rsidRPr="00190842">
        <w:t>Electronic or digital book</w:t>
      </w:r>
    </w:p>
    <w:p w:rsidR="005C26F9" w:rsidRPr="00190842" w:rsidRDefault="00190842" w:rsidP="00190842">
      <w:pPr>
        <w:pStyle w:val="AnswerCategory"/>
      </w:pPr>
      <w:r>
        <w:t>3</w:t>
      </w:r>
      <w:r>
        <w:tab/>
      </w:r>
      <w:r w:rsidR="005C26F9" w:rsidRPr="00190842">
        <w:t>Audio book</w:t>
      </w:r>
    </w:p>
    <w:p w:rsidR="005C26F9" w:rsidRPr="00190842" w:rsidRDefault="00190842" w:rsidP="00190842">
      <w:pPr>
        <w:pStyle w:val="AnswerCategory"/>
      </w:pPr>
      <w:r>
        <w:t>4</w:t>
      </w:r>
      <w:r>
        <w:tab/>
      </w:r>
      <w:r w:rsidR="005C26F9" w:rsidRPr="00190842">
        <w:rPr>
          <w:b/>
        </w:rPr>
        <w:t>(VOL.)</w:t>
      </w:r>
      <w:r w:rsidR="005C26F9" w:rsidRPr="00190842">
        <w:t xml:space="preserve"> Other</w:t>
      </w:r>
    </w:p>
    <w:p w:rsidR="005C26F9" w:rsidRPr="00190842" w:rsidRDefault="00190842" w:rsidP="00190842">
      <w:pPr>
        <w:pStyle w:val="AnswerCategory"/>
      </w:pPr>
      <w:r>
        <w:t>5</w:t>
      </w:r>
      <w:r>
        <w:tab/>
      </w:r>
      <w:r w:rsidR="005C26F9" w:rsidRPr="00190842">
        <w:rPr>
          <w:b/>
        </w:rPr>
        <w:t>(VOL.)</w:t>
      </w:r>
      <w:r w:rsidR="005C26F9" w:rsidRPr="00190842">
        <w:t xml:space="preserve"> None of these</w:t>
      </w:r>
    </w:p>
    <w:p w:rsidR="005C26F9" w:rsidRPr="00F47B8E" w:rsidRDefault="005C26F9" w:rsidP="009441EE">
      <w:pPr>
        <w:pStyle w:val="AnswerCategory"/>
      </w:pPr>
      <w:r w:rsidRPr="00F47B8E">
        <w:t>8</w:t>
      </w:r>
      <w:r w:rsidRPr="00F47B8E">
        <w:tab/>
      </w:r>
      <w:r w:rsidRPr="00F47B8E">
        <w:rPr>
          <w:b/>
        </w:rPr>
        <w:t>(</w:t>
      </w:r>
      <w:r w:rsidR="009441EE" w:rsidRPr="00F47B8E">
        <w:rPr>
          <w:b/>
        </w:rPr>
        <w:t>VOL.</w:t>
      </w:r>
      <w:r w:rsidRPr="00F47B8E">
        <w:rPr>
          <w:b/>
        </w:rPr>
        <w:t xml:space="preserve">) </w:t>
      </w:r>
      <w:r w:rsidRPr="00F47B8E">
        <w:t>Don’t know</w:t>
      </w:r>
    </w:p>
    <w:p w:rsidR="005C26F9" w:rsidRPr="00F47B8E" w:rsidRDefault="005C26F9" w:rsidP="009441EE">
      <w:pPr>
        <w:pStyle w:val="AnswerCategory"/>
      </w:pPr>
      <w:r w:rsidRPr="00F47B8E">
        <w:t>9</w:t>
      </w:r>
      <w:r w:rsidRPr="00F47B8E">
        <w:tab/>
      </w:r>
      <w:r w:rsidRPr="00F47B8E">
        <w:rPr>
          <w:b/>
        </w:rPr>
        <w:t>(</w:t>
      </w:r>
      <w:r w:rsidR="009441EE" w:rsidRPr="00F47B8E">
        <w:rPr>
          <w:b/>
        </w:rPr>
        <w:t>VOL.</w:t>
      </w:r>
      <w:r w:rsidRPr="00F47B8E">
        <w:rPr>
          <w:b/>
        </w:rPr>
        <w:t xml:space="preserve">) </w:t>
      </w:r>
      <w:r w:rsidRPr="00F47B8E">
        <w:t>Refused</w:t>
      </w:r>
    </w:p>
    <w:p w:rsidR="005C26F9" w:rsidRPr="00F47B8E" w:rsidRDefault="005C26F9" w:rsidP="005C26F9"/>
    <w:p w:rsidR="00F3138C" w:rsidRPr="004744B5" w:rsidRDefault="00F3138C" w:rsidP="00F3138C">
      <w:pPr>
        <w:pStyle w:val="Question"/>
        <w:rPr>
          <w:rFonts w:cs="Tahoma"/>
        </w:rPr>
      </w:pPr>
      <w:r w:rsidRPr="004744B5">
        <w:rPr>
          <w:rFonts w:cs="Tahoma"/>
        </w:rPr>
        <w:t>SEX</w:t>
      </w:r>
      <w:r w:rsidRPr="004744B5">
        <w:rPr>
          <w:rFonts w:cs="Tahoma"/>
        </w:rPr>
        <w:tab/>
      </w:r>
      <w:r w:rsidRPr="004744B5">
        <w:rPr>
          <w:rFonts w:cs="Tahoma"/>
          <w:b/>
        </w:rPr>
        <w:t>RECORD RESPONDENT SEX (DO NOT ASK)</w:t>
      </w:r>
    </w:p>
    <w:p w:rsidR="00F3138C" w:rsidRPr="004744B5" w:rsidRDefault="00F3138C" w:rsidP="00F3138C">
      <w:pPr>
        <w:pStyle w:val="AnswerCategory"/>
      </w:pPr>
      <w:r w:rsidRPr="004744B5">
        <w:t>1</w:t>
      </w:r>
      <w:r w:rsidRPr="004744B5">
        <w:tab/>
        <w:t>Male</w:t>
      </w:r>
    </w:p>
    <w:p w:rsidR="00F3138C" w:rsidRPr="004744B5" w:rsidRDefault="00F3138C" w:rsidP="00F3138C">
      <w:pPr>
        <w:pStyle w:val="AnswerCategory"/>
      </w:pPr>
      <w:r w:rsidRPr="004744B5">
        <w:t>2</w:t>
      </w:r>
      <w:r w:rsidRPr="004744B5">
        <w:tab/>
        <w:t>Female</w:t>
      </w:r>
    </w:p>
    <w:p w:rsidR="00F3138C" w:rsidRDefault="00F3138C" w:rsidP="00F3138C">
      <w:pPr>
        <w:pStyle w:val="Filter"/>
      </w:pPr>
    </w:p>
    <w:p w:rsidR="00F3138C" w:rsidRPr="004744B5" w:rsidRDefault="00F3138C" w:rsidP="00F3138C">
      <w:pPr>
        <w:pStyle w:val="Filter"/>
      </w:pPr>
      <w:r w:rsidRPr="004744B5">
        <w:t xml:space="preserve">ASK </w:t>
      </w:r>
      <w:smartTag w:uri="urn:schemas-microsoft-com:office:smarttags" w:element="stockticker">
        <w:r w:rsidRPr="004744B5">
          <w:t>ALL</w:t>
        </w:r>
      </w:smartTag>
      <w:r w:rsidRPr="004744B5">
        <w:t>:</w:t>
      </w:r>
    </w:p>
    <w:p w:rsidR="00F3138C" w:rsidRPr="004744B5" w:rsidRDefault="00F3138C" w:rsidP="00F3138C">
      <w:pPr>
        <w:pStyle w:val="Question"/>
        <w:rPr>
          <w:rFonts w:cs="Tahoma"/>
        </w:rPr>
      </w:pPr>
      <w:r w:rsidRPr="007A7960">
        <w:rPr>
          <w:sz w:val="16"/>
        </w:rPr>
        <w:t>EMPLOY</w:t>
      </w:r>
      <w:r w:rsidRPr="004744B5">
        <w:tab/>
        <w:t>Are you now employed full-time, part-time, or not employed?</w:t>
      </w:r>
    </w:p>
    <w:p w:rsidR="00F3138C" w:rsidRPr="004744B5" w:rsidRDefault="00F3138C" w:rsidP="00F3138C">
      <w:pPr>
        <w:pStyle w:val="AnswerCategory"/>
      </w:pPr>
      <w:r w:rsidRPr="004744B5">
        <w:t>1</w:t>
      </w:r>
      <w:r w:rsidRPr="004744B5">
        <w:tab/>
        <w:t>Employed full-time</w:t>
      </w:r>
    </w:p>
    <w:p w:rsidR="00F3138C" w:rsidRPr="004744B5" w:rsidRDefault="00F3138C" w:rsidP="00F3138C">
      <w:pPr>
        <w:pStyle w:val="AnswerCategory"/>
      </w:pPr>
      <w:r w:rsidRPr="004744B5">
        <w:t>2</w:t>
      </w:r>
      <w:r w:rsidRPr="004744B5">
        <w:tab/>
        <w:t>Employed part-time</w:t>
      </w:r>
    </w:p>
    <w:p w:rsidR="00F3138C" w:rsidRPr="004744B5" w:rsidRDefault="00F3138C" w:rsidP="00F3138C">
      <w:pPr>
        <w:pStyle w:val="AnswerCategory"/>
      </w:pPr>
      <w:r w:rsidRPr="004744B5">
        <w:t>3</w:t>
      </w:r>
      <w:r w:rsidRPr="004744B5">
        <w:tab/>
      </w:r>
      <w:r>
        <w:t>Not employed</w:t>
      </w:r>
    </w:p>
    <w:p w:rsidR="00F3138C" w:rsidRDefault="00F3138C" w:rsidP="00F3138C">
      <w:pPr>
        <w:pStyle w:val="AnswerCategory"/>
      </w:pPr>
      <w:r w:rsidRPr="004744B5">
        <w:t>9</w:t>
      </w:r>
      <w:r w:rsidRPr="004744B5">
        <w:tab/>
      </w:r>
      <w:r w:rsidRPr="004744B5">
        <w:rPr>
          <w:b/>
        </w:rPr>
        <w:t>(DO NOT READ)</w:t>
      </w:r>
      <w:r w:rsidRPr="004744B5">
        <w:t xml:space="preserve"> </w:t>
      </w:r>
      <w:r>
        <w:t xml:space="preserve">Don’t Know / </w:t>
      </w:r>
      <w:r w:rsidRPr="004744B5">
        <w:t>Refused</w:t>
      </w:r>
    </w:p>
    <w:p w:rsidR="00F3138C" w:rsidRDefault="00F3138C" w:rsidP="00F3138C">
      <w:pPr>
        <w:pStyle w:val="AnswerCategory"/>
        <w:ind w:left="0" w:firstLine="0"/>
      </w:pPr>
    </w:p>
    <w:p w:rsidR="00F3138C" w:rsidRPr="004744B5" w:rsidRDefault="00F3138C" w:rsidP="00F3138C">
      <w:pPr>
        <w:pStyle w:val="Filter"/>
      </w:pPr>
      <w:r w:rsidRPr="004744B5">
        <w:t xml:space="preserve">ASK </w:t>
      </w:r>
      <w:smartTag w:uri="urn:schemas-microsoft-com:office:smarttags" w:element="stockticker">
        <w:r w:rsidRPr="004744B5">
          <w:t>ALL</w:t>
        </w:r>
      </w:smartTag>
      <w:r w:rsidRPr="004744B5">
        <w:t>:</w:t>
      </w:r>
    </w:p>
    <w:p w:rsidR="00F3138C" w:rsidRPr="004744B5" w:rsidRDefault="00F3138C" w:rsidP="00F3138C">
      <w:pPr>
        <w:pStyle w:val="Question"/>
        <w:rPr>
          <w:rFonts w:cs="Tahoma"/>
        </w:rPr>
      </w:pPr>
      <w:smartTag w:uri="urn:schemas-microsoft-com:office:smarttags" w:element="stockticker">
        <w:r w:rsidRPr="004744B5">
          <w:t>PAR</w:t>
        </w:r>
      </w:smartTag>
      <w:r w:rsidRPr="004744B5">
        <w:tab/>
        <w:t>Are you the parent or guardian of any children under age 18 now living in your household?</w:t>
      </w:r>
    </w:p>
    <w:p w:rsidR="00F3138C" w:rsidRPr="004744B5" w:rsidRDefault="00F3138C" w:rsidP="00F3138C">
      <w:pPr>
        <w:pStyle w:val="AnswerCategory"/>
      </w:pPr>
      <w:r w:rsidRPr="004744B5">
        <w:t>1</w:t>
      </w:r>
      <w:r w:rsidRPr="004744B5">
        <w:tab/>
        <w:t>Yes</w:t>
      </w:r>
    </w:p>
    <w:p w:rsidR="00F3138C" w:rsidRPr="004744B5" w:rsidRDefault="00F3138C" w:rsidP="00F3138C">
      <w:pPr>
        <w:pStyle w:val="AnswerCategory"/>
      </w:pPr>
      <w:r w:rsidRPr="004744B5">
        <w:t>2</w:t>
      </w:r>
      <w:r w:rsidRPr="004744B5">
        <w:tab/>
        <w:t>No</w:t>
      </w:r>
    </w:p>
    <w:p w:rsidR="00F3138C" w:rsidRPr="004744B5" w:rsidRDefault="00F3138C" w:rsidP="00F3138C">
      <w:pPr>
        <w:pStyle w:val="AnswerCategory"/>
      </w:pPr>
      <w:r>
        <w:t>9</w:t>
      </w:r>
      <w:r w:rsidRPr="004744B5">
        <w:tab/>
      </w:r>
      <w:r w:rsidRPr="004744B5">
        <w:rPr>
          <w:b/>
          <w:bCs/>
        </w:rPr>
        <w:t>(DO NOT READ)</w:t>
      </w:r>
      <w:r w:rsidRPr="004744B5">
        <w:t xml:space="preserve"> </w:t>
      </w:r>
      <w:proofErr w:type="gramStart"/>
      <w:r w:rsidRPr="004744B5">
        <w:t>Don’t</w:t>
      </w:r>
      <w:proofErr w:type="gramEnd"/>
      <w:r w:rsidRPr="004744B5">
        <w:t xml:space="preserve"> know</w:t>
      </w:r>
      <w:r>
        <w:t xml:space="preserve"> / Refused</w:t>
      </w:r>
    </w:p>
    <w:p w:rsidR="00F3138C" w:rsidRDefault="00F3138C" w:rsidP="00F3138C">
      <w:pPr>
        <w:pStyle w:val="AnswerCategory"/>
        <w:ind w:left="0" w:firstLine="0"/>
      </w:pPr>
    </w:p>
    <w:p w:rsidR="00F3138C" w:rsidRPr="004744B5" w:rsidRDefault="00F3138C" w:rsidP="00F3138C">
      <w:pPr>
        <w:pStyle w:val="Filter"/>
      </w:pPr>
      <w:r w:rsidRPr="004744B5">
        <w:t>ASK ALL:</w:t>
      </w:r>
    </w:p>
    <w:p w:rsidR="00F3138C" w:rsidRPr="004744B5" w:rsidRDefault="00F3138C" w:rsidP="00F3138C">
      <w:pPr>
        <w:pStyle w:val="Question"/>
      </w:pPr>
      <w:r w:rsidRPr="004744B5">
        <w:rPr>
          <w:sz w:val="16"/>
        </w:rPr>
        <w:t>EDUC2</w:t>
      </w:r>
      <w:r w:rsidRPr="004744B5">
        <w:tab/>
        <w:t xml:space="preserve">What is the highest level of school you have completed or the highest degree you have received? </w:t>
      </w:r>
      <w:r w:rsidRPr="004744B5">
        <w:rPr>
          <w:b/>
        </w:rPr>
        <w:t>[DO NOT READ] [INTERVIEWER NOTE: Enter code 3-HS grad if R completed training that did NOT count toward a degree]</w:t>
      </w:r>
      <w:r w:rsidRPr="004744B5">
        <w:t xml:space="preserve"> </w:t>
      </w:r>
      <w:r w:rsidRPr="004744B5">
        <w:rPr>
          <w:i/>
        </w:rPr>
        <w:t>{</w:t>
      </w:r>
      <w:proofErr w:type="gramStart"/>
      <w:r w:rsidRPr="004744B5">
        <w:rPr>
          <w:i/>
        </w:rPr>
        <w:t>new</w:t>
      </w:r>
      <w:proofErr w:type="gramEnd"/>
      <w:r w:rsidRPr="004744B5">
        <w:rPr>
          <w:i/>
        </w:rPr>
        <w:t>} {People-Press}</w:t>
      </w:r>
    </w:p>
    <w:p w:rsidR="00F3138C" w:rsidRPr="004744B5" w:rsidRDefault="00F3138C" w:rsidP="00F3138C">
      <w:pPr>
        <w:pStyle w:val="AnswerCategory"/>
      </w:pPr>
      <w:r w:rsidRPr="004744B5">
        <w:t>1</w:t>
      </w:r>
      <w:r w:rsidRPr="004744B5">
        <w:tab/>
        <w:t>Less than high school (Grades 1-8 or no formal schooling)</w:t>
      </w:r>
    </w:p>
    <w:p w:rsidR="00F3138C" w:rsidRPr="004744B5" w:rsidRDefault="00F3138C" w:rsidP="00F3138C">
      <w:pPr>
        <w:pStyle w:val="AnswerCategory"/>
      </w:pPr>
      <w:r w:rsidRPr="004744B5">
        <w:t>2</w:t>
      </w:r>
      <w:r w:rsidRPr="004744B5">
        <w:tab/>
        <w:t>High school incomplete (Grades 9-11 or Grade 12 with NO diploma)</w:t>
      </w:r>
    </w:p>
    <w:p w:rsidR="00F3138C" w:rsidRPr="004744B5" w:rsidRDefault="00F3138C" w:rsidP="00F3138C">
      <w:pPr>
        <w:pStyle w:val="AnswerCategory"/>
      </w:pPr>
      <w:r w:rsidRPr="004744B5">
        <w:t>3</w:t>
      </w:r>
      <w:r w:rsidRPr="004744B5">
        <w:tab/>
        <w:t>High school graduate (Grade 12 with diploma or GED certificate)</w:t>
      </w:r>
    </w:p>
    <w:p w:rsidR="00F3138C" w:rsidRPr="004744B5" w:rsidRDefault="00F3138C" w:rsidP="00F3138C">
      <w:pPr>
        <w:pStyle w:val="AnswerCategory"/>
      </w:pPr>
      <w:r w:rsidRPr="004744B5">
        <w:t>4</w:t>
      </w:r>
      <w:r w:rsidRPr="004744B5">
        <w:tab/>
        <w:t>Some college, no degree (includes community college)</w:t>
      </w:r>
    </w:p>
    <w:p w:rsidR="00F3138C" w:rsidRPr="004744B5" w:rsidRDefault="00F3138C" w:rsidP="00F3138C">
      <w:pPr>
        <w:pStyle w:val="AnswerCategory"/>
      </w:pPr>
      <w:r w:rsidRPr="004744B5">
        <w:t>5</w:t>
      </w:r>
      <w:r w:rsidRPr="004744B5">
        <w:tab/>
        <w:t>Two year associate degree from a college or university</w:t>
      </w:r>
    </w:p>
    <w:p w:rsidR="00F3138C" w:rsidRPr="004744B5" w:rsidRDefault="00F3138C" w:rsidP="00F3138C">
      <w:pPr>
        <w:pStyle w:val="AnswerCategory"/>
      </w:pPr>
      <w:r w:rsidRPr="004744B5">
        <w:t>6</w:t>
      </w:r>
      <w:r w:rsidRPr="004744B5">
        <w:tab/>
        <w:t>Four year college or university degree/Bachelor’s degree (e.g., BS, BA, AB)</w:t>
      </w:r>
    </w:p>
    <w:p w:rsidR="00F3138C" w:rsidRPr="004744B5" w:rsidRDefault="00F3138C" w:rsidP="00F3138C">
      <w:pPr>
        <w:pStyle w:val="AnswerCategory"/>
      </w:pPr>
      <w:r w:rsidRPr="004744B5">
        <w:t>7</w:t>
      </w:r>
      <w:r w:rsidRPr="004744B5">
        <w:tab/>
        <w:t>Some postgraduate or professional schooling, no postgraduate degree</w:t>
      </w:r>
    </w:p>
    <w:p w:rsidR="00F3138C" w:rsidRPr="004744B5" w:rsidRDefault="00F3138C" w:rsidP="00F3138C">
      <w:pPr>
        <w:pStyle w:val="AnswerCategory"/>
      </w:pPr>
      <w:r w:rsidRPr="004744B5">
        <w:lastRenderedPageBreak/>
        <w:t>8</w:t>
      </w:r>
      <w:r w:rsidRPr="004744B5">
        <w:tab/>
        <w:t>Postgraduate or professional degree, including master’s, doctorate, medical or law degree (e.g., MA, MS, PhD, MD, JD)</w:t>
      </w:r>
    </w:p>
    <w:p w:rsidR="00F3138C" w:rsidRPr="004744B5" w:rsidRDefault="00F3138C" w:rsidP="00F3138C">
      <w:pPr>
        <w:pStyle w:val="AnswerCategory"/>
      </w:pPr>
      <w:r w:rsidRPr="004744B5">
        <w:t>9</w:t>
      </w:r>
      <w:r w:rsidRPr="004744B5">
        <w:tab/>
        <w:t>Don’t know</w:t>
      </w:r>
      <w:r>
        <w:t xml:space="preserve"> / </w:t>
      </w:r>
      <w:proofErr w:type="gramStart"/>
      <w:r>
        <w:t>Refused</w:t>
      </w:r>
      <w:proofErr w:type="gramEnd"/>
    </w:p>
    <w:p w:rsidR="00F3138C" w:rsidRDefault="00F3138C" w:rsidP="00F3138C">
      <w:pPr>
        <w:pStyle w:val="AnswerCategory"/>
        <w:ind w:left="0" w:firstLine="0"/>
      </w:pPr>
    </w:p>
    <w:p w:rsidR="00F3138C" w:rsidRPr="004744B5" w:rsidRDefault="00F3138C" w:rsidP="00F3138C">
      <w:pPr>
        <w:pStyle w:val="Filter"/>
      </w:pPr>
      <w:r w:rsidRPr="004744B5">
        <w:t xml:space="preserve">ASK </w:t>
      </w:r>
      <w:smartTag w:uri="urn:schemas-microsoft-com:office:smarttags" w:element="stockticker">
        <w:r w:rsidRPr="004744B5">
          <w:t>ALL</w:t>
        </w:r>
      </w:smartTag>
      <w:r w:rsidRPr="004744B5">
        <w:t>:</w:t>
      </w:r>
    </w:p>
    <w:p w:rsidR="00F3138C" w:rsidRPr="004744B5" w:rsidRDefault="00F3138C" w:rsidP="00F3138C">
      <w:pPr>
        <w:pStyle w:val="Question"/>
        <w:rPr>
          <w:rFonts w:cs="Tahoma"/>
        </w:rPr>
      </w:pPr>
      <w:r w:rsidRPr="004744B5">
        <w:t>HISP</w:t>
      </w:r>
      <w:r w:rsidRPr="004744B5">
        <w:tab/>
        <w:t>Are you, yourself, of Hispanic or Latino origin or descent, such as Mexican, Puerto Rican, Cuban, or some other Latin American background?</w:t>
      </w:r>
    </w:p>
    <w:p w:rsidR="00F3138C" w:rsidRPr="004744B5" w:rsidRDefault="00F3138C" w:rsidP="00F3138C">
      <w:pPr>
        <w:pStyle w:val="AnswerCategory"/>
      </w:pPr>
      <w:r w:rsidRPr="004744B5">
        <w:t>1</w:t>
      </w:r>
      <w:r w:rsidRPr="004744B5">
        <w:tab/>
        <w:t>Yes</w:t>
      </w:r>
    </w:p>
    <w:p w:rsidR="00F3138C" w:rsidRPr="004744B5" w:rsidRDefault="00F3138C" w:rsidP="00F3138C">
      <w:pPr>
        <w:pStyle w:val="AnswerCategory"/>
      </w:pPr>
      <w:r w:rsidRPr="004744B5">
        <w:t>2</w:t>
      </w:r>
      <w:r w:rsidRPr="004744B5">
        <w:tab/>
        <w:t>No</w:t>
      </w:r>
    </w:p>
    <w:p w:rsidR="00F3138C" w:rsidRPr="004744B5" w:rsidRDefault="00F3138C" w:rsidP="00F3138C">
      <w:pPr>
        <w:pStyle w:val="AnswerCategory"/>
      </w:pPr>
      <w:r>
        <w:t>9</w:t>
      </w:r>
      <w:r w:rsidRPr="004744B5">
        <w:tab/>
      </w:r>
      <w:r w:rsidRPr="004744B5">
        <w:rPr>
          <w:b/>
          <w:bCs/>
        </w:rPr>
        <w:t>(DO NOT READ)</w:t>
      </w:r>
      <w:r w:rsidRPr="004744B5">
        <w:t xml:space="preserve"> </w:t>
      </w:r>
      <w:proofErr w:type="gramStart"/>
      <w:r w:rsidRPr="004744B5">
        <w:t>Don’t</w:t>
      </w:r>
      <w:proofErr w:type="gramEnd"/>
      <w:r w:rsidRPr="004744B5">
        <w:t xml:space="preserve"> know</w:t>
      </w:r>
      <w:r>
        <w:t xml:space="preserve"> / Refused</w:t>
      </w:r>
    </w:p>
    <w:p w:rsidR="00F3138C" w:rsidRDefault="00F3138C" w:rsidP="00F3138C">
      <w:pPr>
        <w:pStyle w:val="AnswerCategory"/>
        <w:ind w:left="0" w:firstLine="0"/>
      </w:pPr>
    </w:p>
    <w:p w:rsidR="00F3138C" w:rsidRPr="004744B5" w:rsidRDefault="00F3138C" w:rsidP="00F3138C">
      <w:pPr>
        <w:pStyle w:val="Filter"/>
      </w:pPr>
      <w:r w:rsidRPr="004744B5">
        <w:t xml:space="preserve">ASK </w:t>
      </w:r>
      <w:smartTag w:uri="urn:schemas-microsoft-com:office:smarttags" w:element="stockticker">
        <w:r w:rsidRPr="004744B5">
          <w:t>ALL</w:t>
        </w:r>
      </w:smartTag>
      <w:r w:rsidRPr="004744B5">
        <w:t>:</w:t>
      </w:r>
    </w:p>
    <w:p w:rsidR="00F3138C" w:rsidRPr="004744B5" w:rsidRDefault="00F3138C" w:rsidP="00F3138C">
      <w:pPr>
        <w:pStyle w:val="Question"/>
        <w:rPr>
          <w:rFonts w:cs="Tahoma"/>
        </w:rPr>
      </w:pPr>
      <w:smartTag w:uri="urn:schemas-microsoft-com:office:smarttags" w:element="stockticker">
        <w:r w:rsidRPr="004744B5">
          <w:t>RACE</w:t>
        </w:r>
      </w:smartTag>
      <w:r w:rsidRPr="004744B5">
        <w:tab/>
        <w:t xml:space="preserve">What is your race? Are you white, black, Asian, or some other race? </w:t>
      </w:r>
      <w:r w:rsidRPr="004744B5">
        <w:rPr>
          <w:b/>
        </w:rPr>
        <w:t>IF R SAYS HISPANIC OR LATINO, PROBE</w:t>
      </w:r>
      <w:r w:rsidRPr="004744B5">
        <w:t xml:space="preserve">: Do you consider yourself a WHITE (Hispanic/Latino) or a BLACK (Hispanic/Latino)? </w:t>
      </w:r>
      <w:r w:rsidRPr="004744B5">
        <w:rPr>
          <w:b/>
        </w:rPr>
        <w:t xml:space="preserve">IF R DOES NOT SAY WHITE, BLACK OR </w:t>
      </w:r>
      <w:smartTag w:uri="urn:schemas-microsoft-com:office:smarttags" w:element="stockticker">
        <w:r w:rsidRPr="004744B5">
          <w:rPr>
            <w:b/>
          </w:rPr>
          <w:t>ONE</w:t>
        </w:r>
      </w:smartTag>
      <w:r w:rsidRPr="004744B5">
        <w:rPr>
          <w:b/>
        </w:rPr>
        <w:t xml:space="preserve"> OF THE </w:t>
      </w:r>
      <w:smartTag w:uri="urn:schemas-microsoft-com:office:smarttags" w:element="stockticker">
        <w:r w:rsidRPr="004744B5">
          <w:rPr>
            <w:b/>
          </w:rPr>
          <w:t>RACE</w:t>
        </w:r>
      </w:smartTag>
      <w:r w:rsidRPr="004744B5">
        <w:rPr>
          <w:b/>
        </w:rPr>
        <w:t xml:space="preserve"> CATEGORIES LISTED, RECORD AS “OTHER” (CODE 6)</w:t>
      </w:r>
    </w:p>
    <w:p w:rsidR="00F3138C" w:rsidRPr="004744B5" w:rsidRDefault="00F3138C" w:rsidP="00F3138C">
      <w:pPr>
        <w:pStyle w:val="AnswerCategory"/>
      </w:pPr>
      <w:r w:rsidRPr="004744B5">
        <w:t>1</w:t>
      </w:r>
      <w:r w:rsidRPr="004744B5">
        <w:tab/>
        <w:t>White</w:t>
      </w:r>
    </w:p>
    <w:p w:rsidR="00F3138C" w:rsidRPr="004744B5" w:rsidRDefault="00F3138C" w:rsidP="00F3138C">
      <w:pPr>
        <w:pStyle w:val="AnswerCategory"/>
      </w:pPr>
      <w:r w:rsidRPr="004744B5">
        <w:t>2</w:t>
      </w:r>
      <w:r w:rsidRPr="004744B5">
        <w:tab/>
        <w:t>Black or African-American</w:t>
      </w:r>
    </w:p>
    <w:p w:rsidR="00F3138C" w:rsidRPr="004744B5" w:rsidRDefault="00F3138C" w:rsidP="00F3138C">
      <w:pPr>
        <w:pStyle w:val="AnswerCategory"/>
      </w:pPr>
      <w:r w:rsidRPr="004744B5">
        <w:t>3</w:t>
      </w:r>
      <w:r w:rsidRPr="004744B5">
        <w:tab/>
        <w:t>Asian or Pacific Islander</w:t>
      </w:r>
    </w:p>
    <w:p w:rsidR="00F3138C" w:rsidRPr="004744B5" w:rsidRDefault="00F3138C" w:rsidP="00F3138C">
      <w:pPr>
        <w:pStyle w:val="AnswerCategory"/>
      </w:pPr>
      <w:r w:rsidRPr="004744B5">
        <w:t>4</w:t>
      </w:r>
      <w:r w:rsidRPr="004744B5">
        <w:tab/>
        <w:t>Mixed race</w:t>
      </w:r>
    </w:p>
    <w:p w:rsidR="00F3138C" w:rsidRPr="004744B5" w:rsidRDefault="00F3138C" w:rsidP="00F3138C">
      <w:pPr>
        <w:pStyle w:val="AnswerCategory"/>
      </w:pPr>
      <w:r w:rsidRPr="004744B5">
        <w:t>5</w:t>
      </w:r>
      <w:r w:rsidRPr="004744B5">
        <w:tab/>
        <w:t>Native American/American Indian</w:t>
      </w:r>
    </w:p>
    <w:p w:rsidR="00F3138C" w:rsidRPr="004744B5" w:rsidRDefault="00F3138C" w:rsidP="00F3138C">
      <w:pPr>
        <w:pStyle w:val="AnswerCategory"/>
      </w:pPr>
      <w:r w:rsidRPr="004744B5">
        <w:t>6</w:t>
      </w:r>
      <w:r w:rsidRPr="004744B5">
        <w:tab/>
        <w:t xml:space="preserve">Other </w:t>
      </w:r>
      <w:r w:rsidRPr="004744B5">
        <w:rPr>
          <w:b/>
        </w:rPr>
        <w:t>(SPECIFY)</w:t>
      </w:r>
    </w:p>
    <w:p w:rsidR="00F3138C" w:rsidRPr="004744B5" w:rsidRDefault="00F3138C" w:rsidP="00F3138C">
      <w:pPr>
        <w:pStyle w:val="AnswerCategory"/>
      </w:pPr>
      <w:r>
        <w:t>9</w:t>
      </w:r>
      <w:r w:rsidRPr="004744B5">
        <w:tab/>
      </w:r>
      <w:r w:rsidRPr="004744B5">
        <w:rPr>
          <w:b/>
          <w:bCs/>
        </w:rPr>
        <w:t>(DO NOT READ)</w:t>
      </w:r>
      <w:r w:rsidRPr="004744B5">
        <w:t xml:space="preserve"> </w:t>
      </w:r>
      <w:proofErr w:type="gramStart"/>
      <w:r w:rsidRPr="004744B5">
        <w:t>Don’t</w:t>
      </w:r>
      <w:proofErr w:type="gramEnd"/>
      <w:r w:rsidRPr="004744B5">
        <w:t xml:space="preserve"> know</w:t>
      </w:r>
      <w:r>
        <w:t xml:space="preserve"> / Refused</w:t>
      </w:r>
    </w:p>
    <w:p w:rsidR="00F3138C" w:rsidRDefault="00F3138C" w:rsidP="00F3138C">
      <w:pPr>
        <w:pStyle w:val="AnswerCategory"/>
        <w:ind w:left="0" w:firstLine="0"/>
      </w:pPr>
    </w:p>
    <w:p w:rsidR="00F3138C" w:rsidRPr="00496E81" w:rsidRDefault="00F3138C" w:rsidP="00F3138C">
      <w:pPr>
        <w:pStyle w:val="Filter"/>
      </w:pPr>
      <w:r w:rsidRPr="00496E81">
        <w:t>ASK ALL:</w:t>
      </w:r>
    </w:p>
    <w:p w:rsidR="00F3138C" w:rsidRPr="00496E81" w:rsidRDefault="00F3138C" w:rsidP="00F3138C">
      <w:pPr>
        <w:pStyle w:val="Question"/>
      </w:pPr>
      <w:r>
        <w:t>INC</w:t>
      </w:r>
      <w:r>
        <w:tab/>
        <w:t>Last year -- that is in 2012</w:t>
      </w:r>
      <w:r w:rsidRPr="00496E81">
        <w:t xml:space="preserve"> -- what was your total family income from all sources, before taxes? Just stop me when I get to the right category... </w:t>
      </w:r>
      <w:r w:rsidRPr="00496E81">
        <w:rPr>
          <w:b/>
        </w:rPr>
        <w:t>[READ 1-9]</w:t>
      </w:r>
    </w:p>
    <w:p w:rsidR="00F3138C" w:rsidRPr="00496E81" w:rsidRDefault="00F3138C" w:rsidP="00F3138C">
      <w:pPr>
        <w:pStyle w:val="AnswerCategory"/>
      </w:pPr>
      <w:r w:rsidRPr="00496E81">
        <w:t>1</w:t>
      </w:r>
      <w:r w:rsidRPr="00496E81">
        <w:tab/>
        <w:t>Less than $10,000</w:t>
      </w:r>
    </w:p>
    <w:p w:rsidR="00F3138C" w:rsidRPr="00496E81" w:rsidRDefault="00F3138C" w:rsidP="00F3138C">
      <w:pPr>
        <w:pStyle w:val="AnswerCategory"/>
      </w:pPr>
      <w:r w:rsidRPr="00496E81">
        <w:t>2</w:t>
      </w:r>
      <w:r w:rsidRPr="00496E81">
        <w:tab/>
        <w:t>$10,000 to under $20,000</w:t>
      </w:r>
    </w:p>
    <w:p w:rsidR="00F3138C" w:rsidRPr="00496E81" w:rsidRDefault="00F3138C" w:rsidP="00F3138C">
      <w:pPr>
        <w:pStyle w:val="AnswerCategory"/>
      </w:pPr>
      <w:r w:rsidRPr="00496E81">
        <w:t>3</w:t>
      </w:r>
      <w:r w:rsidRPr="00496E81">
        <w:tab/>
        <w:t>$20,000 to under $30,000</w:t>
      </w:r>
    </w:p>
    <w:p w:rsidR="00F3138C" w:rsidRPr="00496E81" w:rsidRDefault="00F3138C" w:rsidP="00F3138C">
      <w:pPr>
        <w:pStyle w:val="AnswerCategory"/>
      </w:pPr>
      <w:r w:rsidRPr="00496E81">
        <w:t>4</w:t>
      </w:r>
      <w:r w:rsidRPr="00496E81">
        <w:tab/>
        <w:t>$30,000 to under $40,000</w:t>
      </w:r>
    </w:p>
    <w:p w:rsidR="00F3138C" w:rsidRPr="00496E81" w:rsidRDefault="00F3138C" w:rsidP="00F3138C">
      <w:pPr>
        <w:pStyle w:val="AnswerCategory"/>
      </w:pPr>
      <w:r w:rsidRPr="00496E81">
        <w:t>5</w:t>
      </w:r>
      <w:r w:rsidRPr="00496E81">
        <w:tab/>
        <w:t>$40,000 to under $50,000</w:t>
      </w:r>
    </w:p>
    <w:p w:rsidR="00F3138C" w:rsidRPr="00496E81" w:rsidRDefault="00F3138C" w:rsidP="00F3138C">
      <w:pPr>
        <w:pStyle w:val="AnswerCategory"/>
      </w:pPr>
      <w:r w:rsidRPr="00496E81">
        <w:t>6</w:t>
      </w:r>
      <w:r w:rsidRPr="00496E81">
        <w:tab/>
        <w:t>$50,000 to under $75,000</w:t>
      </w:r>
    </w:p>
    <w:p w:rsidR="00F3138C" w:rsidRPr="00496E81" w:rsidRDefault="00F3138C" w:rsidP="00F3138C">
      <w:pPr>
        <w:pStyle w:val="AnswerCategory"/>
      </w:pPr>
      <w:r w:rsidRPr="00496E81">
        <w:t>7</w:t>
      </w:r>
      <w:r w:rsidRPr="00496E81">
        <w:tab/>
        <w:t>$75,000 to under $100,000</w:t>
      </w:r>
    </w:p>
    <w:p w:rsidR="00F3138C" w:rsidRPr="00496E81" w:rsidRDefault="00F3138C" w:rsidP="00F3138C">
      <w:pPr>
        <w:pStyle w:val="AnswerCategory"/>
      </w:pPr>
      <w:r w:rsidRPr="00496E81">
        <w:t>8</w:t>
      </w:r>
      <w:r w:rsidRPr="00496E81">
        <w:tab/>
        <w:t>$100,000 to under $150,000</w:t>
      </w:r>
      <w:r>
        <w:t xml:space="preserve"> (OR)</w:t>
      </w:r>
    </w:p>
    <w:p w:rsidR="00F3138C" w:rsidRPr="00496E81" w:rsidRDefault="00F3138C" w:rsidP="00F3138C">
      <w:pPr>
        <w:pStyle w:val="AnswerCategory"/>
      </w:pPr>
      <w:r w:rsidRPr="00496E81">
        <w:t>9</w:t>
      </w:r>
      <w:r w:rsidRPr="00496E81">
        <w:tab/>
        <w:t>$150,000 or more</w:t>
      </w:r>
    </w:p>
    <w:p w:rsidR="00F3138C" w:rsidRPr="00496E81" w:rsidRDefault="00F3138C" w:rsidP="00F3138C">
      <w:pPr>
        <w:pStyle w:val="AnswerCategory"/>
      </w:pPr>
      <w:r w:rsidRPr="00496E81">
        <w:t>9</w:t>
      </w:r>
      <w:r>
        <w:t>9</w:t>
      </w:r>
      <w:r w:rsidRPr="00496E81">
        <w:tab/>
      </w:r>
      <w:r w:rsidRPr="00496E81">
        <w:rPr>
          <w:b/>
          <w:bCs/>
        </w:rPr>
        <w:t>(DO NOT READ)</w:t>
      </w:r>
      <w:r w:rsidRPr="00496E81">
        <w:t xml:space="preserve"> </w:t>
      </w:r>
      <w:proofErr w:type="gramStart"/>
      <w:r w:rsidRPr="00496E81">
        <w:t>Don’t</w:t>
      </w:r>
      <w:proofErr w:type="gramEnd"/>
      <w:r w:rsidRPr="00496E81">
        <w:t xml:space="preserve"> know</w:t>
      </w:r>
      <w:r>
        <w:t xml:space="preserve"> / Refused</w:t>
      </w:r>
    </w:p>
    <w:p w:rsidR="00F3138C" w:rsidRPr="004744B5" w:rsidRDefault="00F3138C" w:rsidP="00F3138C">
      <w:pPr>
        <w:pStyle w:val="AnswerCategory"/>
        <w:ind w:left="0" w:firstLine="0"/>
      </w:pPr>
    </w:p>
    <w:p w:rsidR="00F3138C" w:rsidRDefault="00F3138C" w:rsidP="00F3138C"/>
    <w:p w:rsidR="00A82A23" w:rsidRPr="005C26F9" w:rsidRDefault="00A82A23">
      <w:pPr>
        <w:rPr>
          <w:b/>
        </w:rPr>
      </w:pPr>
      <w:bookmarkStart w:id="0" w:name="_GoBack"/>
      <w:bookmarkEnd w:id="0"/>
    </w:p>
    <w:sectPr w:rsidR="00A82A23" w:rsidRPr="005C26F9" w:rsidSect="00881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76880"/>
    <w:multiLevelType w:val="hybridMultilevel"/>
    <w:tmpl w:val="90BCEFCC"/>
    <w:lvl w:ilvl="0" w:tplc="E86AC61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07187F"/>
    <w:multiLevelType w:val="hybridMultilevel"/>
    <w:tmpl w:val="A290FEB8"/>
    <w:lvl w:ilvl="0" w:tplc="EEB6452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5469CF"/>
    <w:multiLevelType w:val="hybridMultilevel"/>
    <w:tmpl w:val="F9A82542"/>
    <w:lvl w:ilvl="0" w:tplc="9B660F04">
      <w:start w:val="1"/>
      <w:numFmt w:val="lowerLetter"/>
      <w:lvlText w:val="%1."/>
      <w:lvlJc w:val="left"/>
      <w:pPr>
        <w:ind w:left="1440" w:hanging="720"/>
      </w:pPr>
      <w:rPr>
        <w:rFonts w:ascii="Tahoma" w:eastAsia="Times New Roman" w:hAnsi="Tahoma" w:cs="Tahom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7F179E"/>
    <w:multiLevelType w:val="hybridMultilevel"/>
    <w:tmpl w:val="FD9854CA"/>
    <w:lvl w:ilvl="0" w:tplc="4328C9B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69B7C68"/>
    <w:multiLevelType w:val="hybridMultilevel"/>
    <w:tmpl w:val="E3BC2A6E"/>
    <w:lvl w:ilvl="0" w:tplc="22F2E40A">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470B6D"/>
    <w:multiLevelType w:val="hybridMultilevel"/>
    <w:tmpl w:val="D4AC7BF8"/>
    <w:lvl w:ilvl="0" w:tplc="EEB6452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36D368B"/>
    <w:multiLevelType w:val="hybridMultilevel"/>
    <w:tmpl w:val="8806EC26"/>
    <w:lvl w:ilvl="0" w:tplc="C3529E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63F766D"/>
    <w:multiLevelType w:val="hybridMultilevel"/>
    <w:tmpl w:val="F034ADA6"/>
    <w:lvl w:ilvl="0" w:tplc="FE36E162">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7D839E2"/>
    <w:multiLevelType w:val="hybridMultilevel"/>
    <w:tmpl w:val="E278965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C126516"/>
    <w:multiLevelType w:val="hybridMultilevel"/>
    <w:tmpl w:val="FD9854CA"/>
    <w:lvl w:ilvl="0" w:tplc="4328C9B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C1859EB"/>
    <w:multiLevelType w:val="hybridMultilevel"/>
    <w:tmpl w:val="56102170"/>
    <w:lvl w:ilvl="0" w:tplc="0D6071F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3A50139"/>
    <w:multiLevelType w:val="hybridMultilevel"/>
    <w:tmpl w:val="7052718C"/>
    <w:lvl w:ilvl="0" w:tplc="1CCE6462">
      <w:start w:val="8"/>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B704448"/>
    <w:multiLevelType w:val="hybridMultilevel"/>
    <w:tmpl w:val="5E122C40"/>
    <w:lvl w:ilvl="0" w:tplc="0AEED1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F86399B"/>
    <w:multiLevelType w:val="hybridMultilevel"/>
    <w:tmpl w:val="6B7CD6AE"/>
    <w:lvl w:ilvl="0" w:tplc="3288EA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17031E6"/>
    <w:multiLevelType w:val="hybridMultilevel"/>
    <w:tmpl w:val="CBF2AE4A"/>
    <w:lvl w:ilvl="0" w:tplc="0CC8A9D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98D697C"/>
    <w:multiLevelType w:val="hybridMultilevel"/>
    <w:tmpl w:val="E278965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AB54E35"/>
    <w:multiLevelType w:val="hybridMultilevel"/>
    <w:tmpl w:val="9E628666"/>
    <w:lvl w:ilvl="0" w:tplc="99CCD182">
      <w:start w:val="1"/>
      <w:numFmt w:val="decimal"/>
      <w:lvlText w:val="%1"/>
      <w:lvlJc w:val="left"/>
      <w:pPr>
        <w:ind w:left="1440" w:hanging="720"/>
      </w:pPr>
      <w:rPr>
        <w:rFonts w:ascii="Tahoma" w:eastAsia="Times New Roman" w:hAnsi="Tahoma" w:cs="Tahom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C7565FD"/>
    <w:multiLevelType w:val="hybridMultilevel"/>
    <w:tmpl w:val="EA1261E0"/>
    <w:lvl w:ilvl="0" w:tplc="22F2E40A">
      <w:start w:val="8"/>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0"/>
  </w:num>
  <w:num w:numId="3">
    <w:abstractNumId w:val="13"/>
  </w:num>
  <w:num w:numId="4">
    <w:abstractNumId w:val="5"/>
  </w:num>
  <w:num w:numId="5">
    <w:abstractNumId w:val="1"/>
  </w:num>
  <w:num w:numId="6">
    <w:abstractNumId w:val="11"/>
  </w:num>
  <w:num w:numId="7">
    <w:abstractNumId w:val="9"/>
  </w:num>
  <w:num w:numId="8">
    <w:abstractNumId w:val="3"/>
  </w:num>
  <w:num w:numId="9">
    <w:abstractNumId w:val="0"/>
  </w:num>
  <w:num w:numId="10">
    <w:abstractNumId w:val="14"/>
  </w:num>
  <w:num w:numId="11">
    <w:abstractNumId w:val="17"/>
  </w:num>
  <w:num w:numId="12">
    <w:abstractNumId w:val="16"/>
  </w:num>
  <w:num w:numId="13">
    <w:abstractNumId w:val="4"/>
  </w:num>
  <w:num w:numId="14">
    <w:abstractNumId w:val="2"/>
  </w:num>
  <w:num w:numId="15">
    <w:abstractNumId w:val="6"/>
  </w:num>
  <w:num w:numId="16">
    <w:abstractNumId w:val="7"/>
  </w:num>
  <w:num w:numId="17">
    <w:abstractNumId w:val="1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6F9"/>
    <w:rsid w:val="00005497"/>
    <w:rsid w:val="0007034E"/>
    <w:rsid w:val="00164FE4"/>
    <w:rsid w:val="00190842"/>
    <w:rsid w:val="005C26F9"/>
    <w:rsid w:val="005D2AF1"/>
    <w:rsid w:val="005E453B"/>
    <w:rsid w:val="0060398D"/>
    <w:rsid w:val="006A6CD6"/>
    <w:rsid w:val="007170AD"/>
    <w:rsid w:val="00881E4B"/>
    <w:rsid w:val="009441EE"/>
    <w:rsid w:val="00A01892"/>
    <w:rsid w:val="00A82A23"/>
    <w:rsid w:val="00B13CCA"/>
    <w:rsid w:val="00B23B5A"/>
    <w:rsid w:val="00BA2914"/>
    <w:rsid w:val="00C007C5"/>
    <w:rsid w:val="00CC34FC"/>
    <w:rsid w:val="00CF46F2"/>
    <w:rsid w:val="00ED7E42"/>
    <w:rsid w:val="00F3138C"/>
    <w:rsid w:val="00F62B05"/>
    <w:rsid w:val="00FA530C"/>
    <w:rsid w:val="00FE75AC"/>
    <w:rsid w:val="00FF7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0842"/>
    <w:pPr>
      <w:keepNext/>
      <w:keepLines/>
    </w:pPr>
    <w:rPr>
      <w:rFonts w:ascii="Tahoma" w:hAnsi="Tahoma" w:cs="Tahom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next w:val="AnswerCategory"/>
    <w:link w:val="QuestionChar2"/>
    <w:qFormat/>
    <w:rsid w:val="005C26F9"/>
    <w:pPr>
      <w:spacing w:after="240"/>
      <w:ind w:left="720" w:hanging="720"/>
    </w:pPr>
    <w:rPr>
      <w:rFonts w:cs="Times New Roman"/>
    </w:rPr>
  </w:style>
  <w:style w:type="paragraph" w:customStyle="1" w:styleId="AnswerCategory">
    <w:name w:val="Answer Category"/>
    <w:basedOn w:val="Normal"/>
    <w:link w:val="AnswerCategoryChar"/>
    <w:uiPriority w:val="99"/>
    <w:rsid w:val="005C26F9"/>
    <w:pPr>
      <w:ind w:left="1440" w:hanging="720"/>
    </w:pPr>
  </w:style>
  <w:style w:type="character" w:customStyle="1" w:styleId="AnswerCategoryChar">
    <w:name w:val="Answer Category Char"/>
    <w:link w:val="AnswerCategory"/>
    <w:uiPriority w:val="99"/>
    <w:rsid w:val="005C26F9"/>
    <w:rPr>
      <w:rFonts w:ascii="Tahoma" w:hAnsi="Tahoma" w:cs="Tahoma"/>
      <w:sz w:val="22"/>
      <w:szCs w:val="22"/>
    </w:rPr>
  </w:style>
  <w:style w:type="character" w:customStyle="1" w:styleId="QuestionChar2">
    <w:name w:val="Question Char2"/>
    <w:link w:val="Question"/>
    <w:rsid w:val="005C26F9"/>
    <w:rPr>
      <w:rFonts w:ascii="Tahoma" w:hAnsi="Tahoma"/>
      <w:sz w:val="22"/>
      <w:szCs w:val="22"/>
    </w:rPr>
  </w:style>
  <w:style w:type="paragraph" w:customStyle="1" w:styleId="QuestionItem">
    <w:name w:val="Question Item"/>
    <w:basedOn w:val="Filter"/>
    <w:link w:val="QuestionItemChar"/>
    <w:rsid w:val="005C26F9"/>
    <w:pPr>
      <w:ind w:left="1440"/>
    </w:pPr>
    <w:rPr>
      <w:rFonts w:cs="Tahoma"/>
      <w:b w:val="0"/>
    </w:rPr>
  </w:style>
  <w:style w:type="paragraph" w:customStyle="1" w:styleId="Filter">
    <w:name w:val="Filter"/>
    <w:basedOn w:val="Normal"/>
    <w:link w:val="FilterChar"/>
    <w:qFormat/>
    <w:rsid w:val="005C26F9"/>
    <w:pPr>
      <w:ind w:left="720" w:hanging="720"/>
    </w:pPr>
    <w:rPr>
      <w:rFonts w:cs="Times New Roman"/>
      <w:b/>
    </w:rPr>
  </w:style>
  <w:style w:type="character" w:customStyle="1" w:styleId="FilterChar">
    <w:name w:val="Filter Char"/>
    <w:link w:val="Filter"/>
    <w:rsid w:val="005C26F9"/>
    <w:rPr>
      <w:rFonts w:ascii="Tahoma" w:hAnsi="Tahoma"/>
      <w:b/>
      <w:sz w:val="22"/>
      <w:szCs w:val="22"/>
    </w:rPr>
  </w:style>
  <w:style w:type="character" w:customStyle="1" w:styleId="QuestionItemChar">
    <w:name w:val="Question Item Char"/>
    <w:link w:val="QuestionItem"/>
    <w:rsid w:val="005C26F9"/>
    <w:rPr>
      <w:rFonts w:ascii="Tahoma" w:hAnsi="Tahoma" w:cs="Tahoma"/>
      <w:sz w:val="22"/>
      <w:szCs w:val="22"/>
    </w:rPr>
  </w:style>
  <w:style w:type="paragraph" w:customStyle="1" w:styleId="Categories">
    <w:name w:val="Categories"/>
    <w:next w:val="AnswerCategory"/>
    <w:uiPriority w:val="99"/>
    <w:rsid w:val="005C26F9"/>
    <w:pPr>
      <w:keepNext/>
      <w:keepLines/>
      <w:spacing w:before="240" w:after="120"/>
      <w:ind w:firstLine="720"/>
    </w:pPr>
    <w:rPr>
      <w:rFonts w:ascii="Tahoma" w:hAnsi="Tahoma" w:cs="Tahoma"/>
      <w:b/>
      <w:sz w:val="22"/>
      <w:szCs w:val="22"/>
    </w:rPr>
  </w:style>
  <w:style w:type="paragraph" w:customStyle="1" w:styleId="ProgrammingInstruction">
    <w:name w:val="Programming Instruction"/>
    <w:basedOn w:val="Normal"/>
    <w:link w:val="ProgrammingInstructionChar"/>
    <w:uiPriority w:val="99"/>
    <w:rsid w:val="005C26F9"/>
    <w:pPr>
      <w:ind w:left="720" w:hanging="720"/>
    </w:pPr>
    <w:rPr>
      <w:b/>
    </w:rPr>
  </w:style>
  <w:style w:type="character" w:customStyle="1" w:styleId="ProgrammingInstructionChar">
    <w:name w:val="Programming Instruction Char"/>
    <w:link w:val="ProgrammingInstruction"/>
    <w:uiPriority w:val="99"/>
    <w:rsid w:val="005C26F9"/>
    <w:rPr>
      <w:rFonts w:ascii="Tahoma" w:hAnsi="Tahoma" w:cs="Tahoma"/>
      <w:b/>
      <w:sz w:val="22"/>
      <w:szCs w:val="22"/>
    </w:rPr>
  </w:style>
  <w:style w:type="paragraph" w:styleId="ListParagraph">
    <w:name w:val="List Paragraph"/>
    <w:basedOn w:val="Normal"/>
    <w:uiPriority w:val="34"/>
    <w:qFormat/>
    <w:rsid w:val="005C26F9"/>
    <w:pPr>
      <w:ind w:left="720"/>
      <w:contextualSpacing/>
    </w:pPr>
  </w:style>
  <w:style w:type="paragraph" w:customStyle="1" w:styleId="QuestionItemFilter">
    <w:name w:val="Question Item Filter"/>
    <w:basedOn w:val="Normal"/>
    <w:qFormat/>
    <w:rsid w:val="00190842"/>
    <w:pPr>
      <w:ind w:left="1440" w:hanging="720"/>
    </w:pPr>
    <w:rPr>
      <w:rFonts w:eastAsia="Calibri" w:cs="Times New Roman"/>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0842"/>
    <w:pPr>
      <w:keepNext/>
      <w:keepLines/>
    </w:pPr>
    <w:rPr>
      <w:rFonts w:ascii="Tahoma" w:hAnsi="Tahoma" w:cs="Tahom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next w:val="AnswerCategory"/>
    <w:link w:val="QuestionChar2"/>
    <w:qFormat/>
    <w:rsid w:val="005C26F9"/>
    <w:pPr>
      <w:spacing w:after="240"/>
      <w:ind w:left="720" w:hanging="720"/>
    </w:pPr>
    <w:rPr>
      <w:rFonts w:cs="Times New Roman"/>
    </w:rPr>
  </w:style>
  <w:style w:type="paragraph" w:customStyle="1" w:styleId="AnswerCategory">
    <w:name w:val="Answer Category"/>
    <w:basedOn w:val="Normal"/>
    <w:link w:val="AnswerCategoryChar"/>
    <w:uiPriority w:val="99"/>
    <w:rsid w:val="005C26F9"/>
    <w:pPr>
      <w:ind w:left="1440" w:hanging="720"/>
    </w:pPr>
  </w:style>
  <w:style w:type="character" w:customStyle="1" w:styleId="AnswerCategoryChar">
    <w:name w:val="Answer Category Char"/>
    <w:link w:val="AnswerCategory"/>
    <w:uiPriority w:val="99"/>
    <w:rsid w:val="005C26F9"/>
    <w:rPr>
      <w:rFonts w:ascii="Tahoma" w:hAnsi="Tahoma" w:cs="Tahoma"/>
      <w:sz w:val="22"/>
      <w:szCs w:val="22"/>
    </w:rPr>
  </w:style>
  <w:style w:type="character" w:customStyle="1" w:styleId="QuestionChar2">
    <w:name w:val="Question Char2"/>
    <w:link w:val="Question"/>
    <w:rsid w:val="005C26F9"/>
    <w:rPr>
      <w:rFonts w:ascii="Tahoma" w:hAnsi="Tahoma"/>
      <w:sz w:val="22"/>
      <w:szCs w:val="22"/>
    </w:rPr>
  </w:style>
  <w:style w:type="paragraph" w:customStyle="1" w:styleId="QuestionItem">
    <w:name w:val="Question Item"/>
    <w:basedOn w:val="Filter"/>
    <w:link w:val="QuestionItemChar"/>
    <w:rsid w:val="005C26F9"/>
    <w:pPr>
      <w:ind w:left="1440"/>
    </w:pPr>
    <w:rPr>
      <w:rFonts w:cs="Tahoma"/>
      <w:b w:val="0"/>
    </w:rPr>
  </w:style>
  <w:style w:type="paragraph" w:customStyle="1" w:styleId="Filter">
    <w:name w:val="Filter"/>
    <w:basedOn w:val="Normal"/>
    <w:link w:val="FilterChar"/>
    <w:qFormat/>
    <w:rsid w:val="005C26F9"/>
    <w:pPr>
      <w:ind w:left="720" w:hanging="720"/>
    </w:pPr>
    <w:rPr>
      <w:rFonts w:cs="Times New Roman"/>
      <w:b/>
    </w:rPr>
  </w:style>
  <w:style w:type="character" w:customStyle="1" w:styleId="FilterChar">
    <w:name w:val="Filter Char"/>
    <w:link w:val="Filter"/>
    <w:rsid w:val="005C26F9"/>
    <w:rPr>
      <w:rFonts w:ascii="Tahoma" w:hAnsi="Tahoma"/>
      <w:b/>
      <w:sz w:val="22"/>
      <w:szCs w:val="22"/>
    </w:rPr>
  </w:style>
  <w:style w:type="character" w:customStyle="1" w:styleId="QuestionItemChar">
    <w:name w:val="Question Item Char"/>
    <w:link w:val="QuestionItem"/>
    <w:rsid w:val="005C26F9"/>
    <w:rPr>
      <w:rFonts w:ascii="Tahoma" w:hAnsi="Tahoma" w:cs="Tahoma"/>
      <w:sz w:val="22"/>
      <w:szCs w:val="22"/>
    </w:rPr>
  </w:style>
  <w:style w:type="paragraph" w:customStyle="1" w:styleId="Categories">
    <w:name w:val="Categories"/>
    <w:next w:val="AnswerCategory"/>
    <w:uiPriority w:val="99"/>
    <w:rsid w:val="005C26F9"/>
    <w:pPr>
      <w:keepNext/>
      <w:keepLines/>
      <w:spacing w:before="240" w:after="120"/>
      <w:ind w:firstLine="720"/>
    </w:pPr>
    <w:rPr>
      <w:rFonts w:ascii="Tahoma" w:hAnsi="Tahoma" w:cs="Tahoma"/>
      <w:b/>
      <w:sz w:val="22"/>
      <w:szCs w:val="22"/>
    </w:rPr>
  </w:style>
  <w:style w:type="paragraph" w:customStyle="1" w:styleId="ProgrammingInstruction">
    <w:name w:val="Programming Instruction"/>
    <w:basedOn w:val="Normal"/>
    <w:link w:val="ProgrammingInstructionChar"/>
    <w:uiPriority w:val="99"/>
    <w:rsid w:val="005C26F9"/>
    <w:pPr>
      <w:ind w:left="720" w:hanging="720"/>
    </w:pPr>
    <w:rPr>
      <w:b/>
    </w:rPr>
  </w:style>
  <w:style w:type="character" w:customStyle="1" w:styleId="ProgrammingInstructionChar">
    <w:name w:val="Programming Instruction Char"/>
    <w:link w:val="ProgrammingInstruction"/>
    <w:uiPriority w:val="99"/>
    <w:rsid w:val="005C26F9"/>
    <w:rPr>
      <w:rFonts w:ascii="Tahoma" w:hAnsi="Tahoma" w:cs="Tahoma"/>
      <w:b/>
      <w:sz w:val="22"/>
      <w:szCs w:val="22"/>
    </w:rPr>
  </w:style>
  <w:style w:type="paragraph" w:styleId="ListParagraph">
    <w:name w:val="List Paragraph"/>
    <w:basedOn w:val="Normal"/>
    <w:uiPriority w:val="34"/>
    <w:qFormat/>
    <w:rsid w:val="005C26F9"/>
    <w:pPr>
      <w:ind w:left="720"/>
      <w:contextualSpacing/>
    </w:pPr>
  </w:style>
  <w:style w:type="paragraph" w:customStyle="1" w:styleId="QuestionItemFilter">
    <w:name w:val="Question Item Filter"/>
    <w:basedOn w:val="Normal"/>
    <w:qFormat/>
    <w:rsid w:val="00190842"/>
    <w:pPr>
      <w:ind w:left="1440" w:hanging="720"/>
    </w:pPr>
    <w:rPr>
      <w:rFonts w:eastAsia="Calibri"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061616">
      <w:bodyDiv w:val="1"/>
      <w:marLeft w:val="0"/>
      <w:marRight w:val="0"/>
      <w:marTop w:val="0"/>
      <w:marBottom w:val="0"/>
      <w:divBdr>
        <w:top w:val="none" w:sz="0" w:space="0" w:color="auto"/>
        <w:left w:val="none" w:sz="0" w:space="0" w:color="auto"/>
        <w:bottom w:val="none" w:sz="0" w:space="0" w:color="auto"/>
        <w:right w:val="none" w:sz="0" w:space="0" w:color="auto"/>
      </w:divBdr>
    </w:div>
    <w:div w:id="177674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7B5DF7C9.dotm</Template>
  <TotalTime>2</TotalTime>
  <Pages>4</Pages>
  <Words>1018</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Pew Research Center</Company>
  <LinksUpToDate>false</LinksUpToDate>
  <CharactersWithSpaces>5706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Kathryn Zickuhr</dc:creator>
  <cp:lastModifiedBy>Aaron Smith</cp:lastModifiedBy>
  <cp:revision>3</cp:revision>
  <dcterms:created xsi:type="dcterms:W3CDTF">2013-12-19T14:09:00Z</dcterms:created>
  <dcterms:modified xsi:type="dcterms:W3CDTF">2014-03-04T16:07:00Z</dcterms:modified>
</cp:coreProperties>
</file>